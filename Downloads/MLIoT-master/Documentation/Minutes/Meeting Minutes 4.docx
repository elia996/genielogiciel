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4F9" w:rsidRPr="000E64F9" w:rsidRDefault="000E64F9" w:rsidP="005072D5">
      <w:pPr>
        <w:pStyle w:val="Title"/>
        <w:rPr>
          <w:sz w:val="28"/>
        </w:rPr>
      </w:pPr>
      <w:r w:rsidRPr="000E64F9">
        <w:rPr>
          <w:sz w:val="28"/>
        </w:rPr>
        <w:t xml:space="preserve">Project </w:t>
      </w:r>
      <w:r w:rsidR="00443D48">
        <w:rPr>
          <w:sz w:val="28"/>
          <w:shd w:val="clear" w:color="auto" w:fill="F2F2F2" w:themeFill="background1" w:themeFillShade="F2"/>
        </w:rPr>
        <w:t>4</w:t>
      </w:r>
      <w:bookmarkStart w:id="0" w:name="_GoBack"/>
      <w:bookmarkEnd w:id="0"/>
    </w:p>
    <w:p w:rsidR="00954110" w:rsidRDefault="00BB4892" w:rsidP="000E64F9">
      <w:pPr>
        <w:pStyle w:val="Title"/>
        <w:jc w:val="center"/>
        <w:rPr>
          <w:shd w:val="clear" w:color="auto" w:fill="F2F2F2" w:themeFill="background1" w:themeFillShade="F2"/>
        </w:rPr>
      </w:pPr>
      <w:r>
        <w:t xml:space="preserve">Meeting </w:t>
      </w:r>
      <w:r w:rsidR="00BB7776">
        <w:rPr>
          <w:shd w:val="clear" w:color="auto" w:fill="F2F2F2" w:themeFill="background1" w:themeFillShade="F2"/>
        </w:rPr>
        <w:t>4</w:t>
      </w:r>
    </w:p>
    <w:p w:rsidR="000E64F9" w:rsidRPr="000E64F9" w:rsidRDefault="000E64F9" w:rsidP="000E64F9"/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72D5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5988A8E17E344F65B4B05C504D9D15FB"/>
            </w:placeholder>
            <w:date w:fullDate="2019-03-05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A966AA" w:rsidP="005072D5">
                <w:pPr>
                  <w:pStyle w:val="Details"/>
                </w:pPr>
                <w:r>
                  <w:t>March 5, 2019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A966AA" w:rsidP="005072D5">
            <w:pPr>
              <w:pStyle w:val="Details"/>
            </w:pPr>
            <w:r>
              <w:t>11:00 – 12:30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BB7776" w:rsidP="005072D5">
            <w:pPr>
              <w:pStyle w:val="Details"/>
            </w:pPr>
            <w:r>
              <w:t>ESIB</w:t>
            </w:r>
          </w:p>
        </w:tc>
      </w:tr>
    </w:tbl>
    <w:p w:rsidR="00954110" w:rsidRDefault="00954110" w:rsidP="005072D5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DB09F5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5072D5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03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5072D5" w:rsidRDefault="00BB7776" w:rsidP="005072D5">
            <w:r>
              <w:t>Mr. Samer Lahoud</w:t>
            </w:r>
          </w:p>
        </w:tc>
      </w:tr>
      <w:tr w:rsidR="0085168B" w:rsidRPr="00692553" w:rsidTr="00DB09F5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5072D5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5072D5" w:rsidRDefault="00A966AA" w:rsidP="005072D5">
            <w:r>
              <w:t>Elia Hage</w:t>
            </w:r>
          </w:p>
        </w:tc>
      </w:tr>
      <w:tr w:rsidR="0085168B" w:rsidRPr="00692553" w:rsidTr="00DB09F5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5072D5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5072D5" w:rsidRDefault="00A966AA" w:rsidP="005072D5">
            <w:r>
              <w:t>Mr. Samer Lahoud, Elia Hage, Paul Ghoussoub</w:t>
            </w:r>
          </w:p>
        </w:tc>
      </w:tr>
      <w:tr w:rsidR="00BB4892" w:rsidRPr="00692553" w:rsidTr="00DB09F5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BB4892" w:rsidRPr="000D3447" w:rsidRDefault="00BB4892" w:rsidP="00BB4892">
            <w:pPr>
              <w:spacing w:before="40" w:after="40"/>
              <w:outlineLvl w:val="2"/>
              <w:rPr>
                <w:b/>
                <w:caps/>
                <w:color w:val="7F7F7F"/>
                <w:sz w:val="16"/>
              </w:rPr>
            </w:pPr>
            <w:bookmarkStart w:id="1" w:name="_Toc442650725"/>
            <w:bookmarkStart w:id="2" w:name="_Toc442650802"/>
            <w:r>
              <w:rPr>
                <w:b/>
                <w:caps/>
                <w:color w:val="7F7F7F"/>
                <w:sz w:val="16"/>
              </w:rPr>
              <w:t>Next meeting</w:t>
            </w:r>
            <w:bookmarkEnd w:id="1"/>
            <w:bookmarkEnd w:id="2"/>
          </w:p>
        </w:tc>
        <w:tc>
          <w:tcPr>
            <w:tcW w:w="8103" w:type="dxa"/>
            <w:shd w:val="clear" w:color="auto" w:fill="auto"/>
            <w:vAlign w:val="center"/>
          </w:tcPr>
          <w:p w:rsidR="00BB4892" w:rsidRPr="000D3447" w:rsidRDefault="00443D48" w:rsidP="00BB4892">
            <w:sdt>
              <w:sdtPr>
                <w:rPr>
                  <w:caps/>
                </w:rPr>
                <w:alias w:val="Date"/>
                <w:tag w:val="Date"/>
                <w:id w:val="1661890502"/>
                <w:placeholder>
                  <w:docPart w:val="AA01D3B09C484D858EB9E47D9F618594"/>
                </w:placeholder>
                <w:date w:fullDate="2019-03-12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966AA">
                  <w:rPr>
                    <w:caps/>
                  </w:rPr>
                  <w:t>March 12, 2019</w:t>
                </w:r>
              </w:sdtContent>
            </w:sdt>
            <w:r w:rsidR="00BB4892">
              <w:rPr>
                <w:caps/>
              </w:rPr>
              <w:t xml:space="preserve">  at</w:t>
            </w:r>
            <w:r w:rsidR="00A966AA">
              <w:rPr>
                <w:caps/>
              </w:rPr>
              <w:t xml:space="preserve"> 11:00 AM</w:t>
            </w:r>
          </w:p>
        </w:tc>
      </w:tr>
    </w:tbl>
    <w:p w:rsidR="00D8181B" w:rsidRDefault="00D8181B" w:rsidP="005072D5">
      <w:bookmarkStart w:id="3" w:name="MinuteTopicSection"/>
    </w:p>
    <w:p w:rsidR="00BE3621" w:rsidRDefault="00BE3621" w:rsidP="005072D5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6E58CA" w:rsidRPr="00692553" w:rsidTr="00C341CF">
        <w:trPr>
          <w:trHeight w:val="288"/>
        </w:trPr>
        <w:tc>
          <w:tcPr>
            <w:tcW w:w="10070" w:type="dxa"/>
            <w:gridSpan w:val="4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E58CA" w:rsidRPr="006D7A85" w:rsidRDefault="006E58CA" w:rsidP="006E58CA">
            <w:pPr>
              <w:pStyle w:val="Heading3"/>
            </w:pPr>
            <w:r w:rsidRPr="006D7A85">
              <w:rPr>
                <w:color w:val="595959" w:themeColor="text1" w:themeTint="A6"/>
                <w:sz w:val="20"/>
              </w:rPr>
              <w:t xml:space="preserve">Agenda Item 1: </w:t>
            </w:r>
          </w:p>
        </w:tc>
      </w:tr>
      <w:tr w:rsidR="00E71DBA" w:rsidRPr="00692553" w:rsidTr="006E58CA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5072D5">
            <w:pPr>
              <w:pStyle w:val="Heading3"/>
            </w:pPr>
            <w:bookmarkStart w:id="4" w:name="MinuteDiscussion"/>
            <w:bookmarkEnd w:id="4"/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5072D5" w:rsidRDefault="00A966AA" w:rsidP="005072D5">
            <w:r>
              <w:t>Discussed the work done for this week: Proposal Report</w:t>
            </w:r>
          </w:p>
        </w:tc>
      </w:tr>
      <w:tr w:rsidR="0085168B" w:rsidRPr="00692553" w:rsidTr="006E58CA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85168B" w:rsidRPr="005072D5" w:rsidRDefault="00A966AA" w:rsidP="005072D5">
            <w:r>
              <w:t>Scanned the report and discussed how to improve it</w:t>
            </w:r>
          </w:p>
        </w:tc>
      </w:tr>
      <w:tr w:rsidR="0085168B" w:rsidRPr="00692553" w:rsidTr="006E58CA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5072D5" w:rsidRDefault="0085168B" w:rsidP="005072D5"/>
        </w:tc>
      </w:tr>
      <w:tr w:rsidR="00C166AB" w:rsidRPr="00692553" w:rsidTr="006E58CA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5072D5">
            <w:pPr>
              <w:pStyle w:val="Heading3"/>
            </w:pPr>
            <w:bookmarkStart w:id="5" w:name="MinuteConclusion"/>
            <w:bookmarkEnd w:id="5"/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A966AA" w:rsidP="005072D5">
            <w:r>
              <w:t>Improvements can be made in the Research and the plan moving forward</w:t>
            </w:r>
          </w:p>
        </w:tc>
      </w:tr>
      <w:tr w:rsidR="00CB3760" w:rsidRPr="00692553" w:rsidTr="006E58CA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CB3760" w:rsidRPr="00CE6342" w:rsidRDefault="00CB3760" w:rsidP="005072D5"/>
        </w:tc>
      </w:tr>
      <w:tr w:rsidR="0085168B" w:rsidRPr="00692553" w:rsidTr="006E58CA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72D5"/>
        </w:tc>
      </w:tr>
      <w:tr w:rsidR="00E71DBA" w:rsidRPr="00692553" w:rsidTr="006E58CA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5072D5">
            <w:pPr>
              <w:pStyle w:val="Heading3"/>
            </w:pPr>
            <w:bookmarkStart w:id="6" w:name="MinuteActionItems"/>
            <w:bookmarkEnd w:id="6"/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5072D5">
            <w:pPr>
              <w:pStyle w:val="Heading3"/>
            </w:pPr>
            <w:bookmarkStart w:id="7" w:name="MinutePersonResponsible"/>
            <w:bookmarkEnd w:id="7"/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5072D5">
            <w:pPr>
              <w:pStyle w:val="Heading3"/>
            </w:pPr>
            <w:bookmarkStart w:id="8" w:name="MinuteDeadline"/>
            <w:bookmarkEnd w:id="8"/>
            <w:r>
              <w:t>Deadline</w:t>
            </w:r>
          </w:p>
        </w:tc>
      </w:tr>
      <w:tr w:rsidR="0085168B" w:rsidRPr="00692553" w:rsidTr="006E58CA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BE3621" w:rsidRDefault="00A966AA" w:rsidP="005072D5">
            <w:pPr>
              <w:rPr>
                <w:color w:val="FF0000"/>
              </w:rPr>
            </w:pPr>
            <w:r>
              <w:rPr>
                <w:color w:val="FF0000"/>
              </w:rPr>
              <w:t>Improve Research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A966AA" w:rsidP="005072D5">
            <w:r>
              <w:t>Paul &amp; Elia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A966AA" w:rsidP="005072D5">
            <w:r>
              <w:t>March 8</w:t>
            </w:r>
          </w:p>
        </w:tc>
      </w:tr>
      <w:tr w:rsidR="0085168B" w:rsidRPr="00692553" w:rsidTr="006E58CA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BE3621" w:rsidRDefault="00A966AA" w:rsidP="005072D5">
            <w:pPr>
              <w:rPr>
                <w:color w:val="FF0000"/>
              </w:rPr>
            </w:pPr>
            <w:r>
              <w:rPr>
                <w:color w:val="FF0000"/>
              </w:rPr>
              <w:t>Updated Plan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A966AA" w:rsidP="005072D5">
            <w:r>
              <w:t>Paul &amp; Elia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A966AA" w:rsidP="005072D5">
            <w:r>
              <w:t>March 8</w:t>
            </w:r>
          </w:p>
        </w:tc>
      </w:tr>
      <w:bookmarkEnd w:id="3"/>
    </w:tbl>
    <w:p w:rsidR="00D8181B" w:rsidRDefault="00D8181B" w:rsidP="005072D5"/>
    <w:p w:rsidR="006E58CA" w:rsidRDefault="006E58CA" w:rsidP="005072D5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6E58CA" w:rsidRPr="00692553" w:rsidTr="0061075A">
        <w:trPr>
          <w:trHeight w:val="288"/>
        </w:trPr>
        <w:tc>
          <w:tcPr>
            <w:tcW w:w="10070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E58CA" w:rsidRPr="005072D5" w:rsidRDefault="006E58CA" w:rsidP="0061075A">
            <w:pPr>
              <w:pStyle w:val="Heading3"/>
            </w:pPr>
            <w:r w:rsidRPr="006D7A85">
              <w:rPr>
                <w:color w:val="595959" w:themeColor="text1" w:themeTint="A6"/>
                <w:sz w:val="20"/>
              </w:rPr>
              <w:t xml:space="preserve">Agenda Item 2: </w:t>
            </w:r>
          </w:p>
        </w:tc>
      </w:tr>
      <w:tr w:rsidR="006E58CA" w:rsidRPr="00692553" w:rsidTr="0061075A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E58CA" w:rsidRPr="00692553" w:rsidRDefault="006E58CA" w:rsidP="0061075A">
            <w:pPr>
              <w:pStyle w:val="Heading3"/>
            </w:pPr>
            <w:r>
              <w:t>Discussion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6E58CA" w:rsidRPr="005072D5" w:rsidRDefault="00A966AA" w:rsidP="0061075A">
            <w:r>
              <w:t>Discussed an already existing project related to ours</w:t>
            </w:r>
          </w:p>
        </w:tc>
      </w:tr>
      <w:tr w:rsidR="00A966AA" w:rsidRPr="00692553" w:rsidTr="0061075A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A966AA" w:rsidRPr="005072D5" w:rsidRDefault="00A966AA" w:rsidP="00A966AA">
            <w:r>
              <w:t>Noticed how the author decided to measure the results</w:t>
            </w:r>
          </w:p>
        </w:tc>
      </w:tr>
      <w:tr w:rsidR="00A966AA" w:rsidRPr="00692553" w:rsidTr="0061075A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A966AA" w:rsidRPr="005072D5" w:rsidRDefault="00A966AA" w:rsidP="00A966AA"/>
        </w:tc>
      </w:tr>
      <w:tr w:rsidR="00A966AA" w:rsidRPr="00692553" w:rsidTr="0061075A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966AA" w:rsidRPr="00692553" w:rsidRDefault="00A966AA" w:rsidP="00A966AA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A966AA" w:rsidRPr="00CE6342" w:rsidRDefault="00A966AA" w:rsidP="00A966AA">
            <w:r>
              <w:t xml:space="preserve">Found similarities in the goals of the discussed project and ours. </w:t>
            </w:r>
          </w:p>
        </w:tc>
      </w:tr>
      <w:tr w:rsidR="00A966AA" w:rsidRPr="00692553" w:rsidTr="0061075A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A966AA" w:rsidRPr="00CE6342" w:rsidRDefault="00A966AA" w:rsidP="00A966AA">
            <w:r>
              <w:t>Decided how the results of the project could inspire ours</w:t>
            </w:r>
          </w:p>
        </w:tc>
      </w:tr>
      <w:tr w:rsidR="00A966AA" w:rsidRPr="00692553" w:rsidTr="0061075A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A966AA" w:rsidRPr="00692553" w:rsidRDefault="00A966AA" w:rsidP="00A966AA"/>
        </w:tc>
      </w:tr>
    </w:tbl>
    <w:p w:rsidR="00A966AA" w:rsidRDefault="00A966AA" w:rsidP="005072D5"/>
    <w:p w:rsidR="00A966AA" w:rsidRDefault="00A966AA" w:rsidP="005072D5"/>
    <w:p w:rsidR="00A966AA" w:rsidRDefault="00A966AA" w:rsidP="005072D5"/>
    <w:p w:rsidR="00A966AA" w:rsidRDefault="00A966AA" w:rsidP="005072D5"/>
    <w:p w:rsidR="00A966AA" w:rsidRDefault="00A966AA" w:rsidP="005072D5"/>
    <w:p w:rsidR="00A966AA" w:rsidRDefault="00A966AA" w:rsidP="005072D5"/>
    <w:p w:rsidR="00A966AA" w:rsidRDefault="00A966AA" w:rsidP="005072D5"/>
    <w:p w:rsidR="00A966AA" w:rsidRDefault="00A966AA" w:rsidP="005072D5"/>
    <w:p w:rsidR="00A966AA" w:rsidRDefault="00A966AA" w:rsidP="005072D5"/>
    <w:p w:rsidR="00A966AA" w:rsidRDefault="00A966AA" w:rsidP="005072D5"/>
    <w:p w:rsidR="00A966AA" w:rsidRDefault="00A966AA" w:rsidP="005072D5"/>
    <w:p w:rsidR="00A966AA" w:rsidRDefault="00A966AA" w:rsidP="005072D5"/>
    <w:p w:rsidR="00A966AA" w:rsidRDefault="00A966AA" w:rsidP="005072D5"/>
    <w:p w:rsidR="00A966AA" w:rsidRDefault="00A966AA" w:rsidP="005072D5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A966AA" w:rsidRPr="00692553" w:rsidTr="00E72933">
        <w:trPr>
          <w:trHeight w:val="288"/>
        </w:trPr>
        <w:tc>
          <w:tcPr>
            <w:tcW w:w="10070" w:type="dxa"/>
            <w:gridSpan w:val="4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966AA" w:rsidRPr="005072D5" w:rsidRDefault="00A966AA" w:rsidP="00E72933">
            <w:pPr>
              <w:pStyle w:val="Heading3"/>
            </w:pPr>
            <w:r w:rsidRPr="006D7A85">
              <w:rPr>
                <w:color w:val="595959" w:themeColor="text1" w:themeTint="A6"/>
                <w:sz w:val="20"/>
              </w:rPr>
              <w:lastRenderedPageBreak/>
              <w:t xml:space="preserve">Agenda Item </w:t>
            </w:r>
            <w:r>
              <w:rPr>
                <w:color w:val="595959" w:themeColor="text1" w:themeTint="A6"/>
                <w:sz w:val="20"/>
              </w:rPr>
              <w:t>3</w:t>
            </w:r>
            <w:r w:rsidRPr="006D7A85">
              <w:rPr>
                <w:color w:val="595959" w:themeColor="text1" w:themeTint="A6"/>
                <w:sz w:val="20"/>
              </w:rPr>
              <w:t xml:space="preserve">: </w:t>
            </w:r>
          </w:p>
        </w:tc>
      </w:tr>
      <w:tr w:rsidR="00A966AA" w:rsidRPr="00692553" w:rsidTr="00E72933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966AA" w:rsidRPr="00692553" w:rsidRDefault="00A966AA" w:rsidP="00E72933">
            <w:pPr>
              <w:pStyle w:val="Heading3"/>
            </w:pPr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A966AA" w:rsidRPr="005072D5" w:rsidRDefault="00A966AA" w:rsidP="00E72933">
            <w:r>
              <w:t xml:space="preserve">Discussed </w:t>
            </w:r>
            <w:r w:rsidR="00BB7776">
              <w:t>how to move forward in our project</w:t>
            </w:r>
          </w:p>
        </w:tc>
      </w:tr>
      <w:tr w:rsidR="00BB7776" w:rsidRPr="00692553" w:rsidTr="00E72933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BB7776" w:rsidRPr="00CE6342" w:rsidRDefault="00BB7776" w:rsidP="00BB7776">
            <w:r>
              <w:t xml:space="preserve">Talked about the goals of the project and how to attain them  </w:t>
            </w:r>
          </w:p>
        </w:tc>
      </w:tr>
      <w:tr w:rsidR="00BB7776" w:rsidRPr="00692553" w:rsidTr="00E72933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BB7776" w:rsidRPr="005072D5" w:rsidRDefault="00BB7776" w:rsidP="00BB7776"/>
        </w:tc>
      </w:tr>
      <w:tr w:rsidR="00BB7776" w:rsidRPr="00692553" w:rsidTr="00E72933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B7776" w:rsidRPr="00692553" w:rsidRDefault="00BB7776" w:rsidP="00BB7776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B7776" w:rsidRPr="00CE6342" w:rsidRDefault="00BB7776" w:rsidP="00BB7776">
            <w:r>
              <w:t>We should plan the next month in a complete manner</w:t>
            </w:r>
          </w:p>
        </w:tc>
      </w:tr>
      <w:tr w:rsidR="00BB7776" w:rsidRPr="00692553" w:rsidTr="00E72933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BB7776" w:rsidRPr="00CE6342" w:rsidRDefault="00BB7776" w:rsidP="00BB7776"/>
        </w:tc>
      </w:tr>
      <w:tr w:rsidR="00BB7776" w:rsidRPr="00692553" w:rsidTr="00E72933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BB7776" w:rsidRPr="00692553" w:rsidRDefault="00BB7776" w:rsidP="00BB7776"/>
        </w:tc>
      </w:tr>
      <w:tr w:rsidR="00BB7776" w:rsidRPr="00692553" w:rsidTr="00E72933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B7776" w:rsidRPr="00692553" w:rsidRDefault="00BB7776" w:rsidP="00BB7776">
            <w:pPr>
              <w:pStyle w:val="Heading3"/>
            </w:pPr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B7776" w:rsidRPr="00692553" w:rsidRDefault="00BB7776" w:rsidP="00BB7776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B7776" w:rsidRPr="00692553" w:rsidRDefault="00BB7776" w:rsidP="00BB7776">
            <w:pPr>
              <w:pStyle w:val="Heading3"/>
            </w:pPr>
            <w:r>
              <w:t>Deadline</w:t>
            </w:r>
          </w:p>
        </w:tc>
      </w:tr>
      <w:tr w:rsidR="00BB7776" w:rsidRPr="00692553" w:rsidTr="00E72933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BB7776" w:rsidRPr="00BE3621" w:rsidRDefault="00BB7776" w:rsidP="00BB7776">
            <w:pPr>
              <w:rPr>
                <w:color w:val="FF0000"/>
              </w:rPr>
            </w:pPr>
            <w:r>
              <w:rPr>
                <w:color w:val="FF0000"/>
              </w:rPr>
              <w:t>Plan the next course of action in order to start our implementation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BB7776" w:rsidRPr="00692553" w:rsidRDefault="00BB7776" w:rsidP="00BB7776">
            <w:r>
              <w:t>Paul &amp; Elia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BB7776" w:rsidRPr="00692553" w:rsidRDefault="00BB7776" w:rsidP="00BB7776">
            <w:r>
              <w:t>March 12</w:t>
            </w:r>
          </w:p>
        </w:tc>
      </w:tr>
      <w:tr w:rsidR="00BB7776" w:rsidRPr="00692553" w:rsidTr="00E72933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BB7776" w:rsidRPr="00BE3621" w:rsidRDefault="00BB7776" w:rsidP="00BB7776">
            <w:pPr>
              <w:ind w:left="0"/>
              <w:rPr>
                <w:color w:val="FF0000"/>
              </w:rPr>
            </w:pPr>
          </w:p>
        </w:tc>
        <w:tc>
          <w:tcPr>
            <w:tcW w:w="2706" w:type="dxa"/>
            <w:shd w:val="clear" w:color="auto" w:fill="auto"/>
            <w:vAlign w:val="center"/>
          </w:tcPr>
          <w:p w:rsidR="00BB7776" w:rsidRPr="00692553" w:rsidRDefault="00BB7776" w:rsidP="00BB7776"/>
        </w:tc>
        <w:tc>
          <w:tcPr>
            <w:tcW w:w="1467" w:type="dxa"/>
            <w:shd w:val="clear" w:color="auto" w:fill="auto"/>
            <w:vAlign w:val="center"/>
          </w:tcPr>
          <w:p w:rsidR="00BB7776" w:rsidRPr="00692553" w:rsidRDefault="00BB7776" w:rsidP="00BB7776"/>
        </w:tc>
      </w:tr>
    </w:tbl>
    <w:p w:rsidR="00A966AA" w:rsidRDefault="00A966AA" w:rsidP="00A966AA"/>
    <w:p w:rsidR="00E773AA" w:rsidRDefault="00E773AA" w:rsidP="005072D5"/>
    <w:p w:rsidR="00E773AA" w:rsidRDefault="00E773AA" w:rsidP="005072D5"/>
    <w:sectPr w:rsidR="00E773AA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E18"/>
    <w:rsid w:val="000145A5"/>
    <w:rsid w:val="00043514"/>
    <w:rsid w:val="000E64F9"/>
    <w:rsid w:val="002138F0"/>
    <w:rsid w:val="00344FA0"/>
    <w:rsid w:val="00417272"/>
    <w:rsid w:val="00423E89"/>
    <w:rsid w:val="00443D48"/>
    <w:rsid w:val="00456620"/>
    <w:rsid w:val="00495E0E"/>
    <w:rsid w:val="005052C5"/>
    <w:rsid w:val="005072D5"/>
    <w:rsid w:val="00531002"/>
    <w:rsid w:val="005F58B2"/>
    <w:rsid w:val="00692553"/>
    <w:rsid w:val="006D7A85"/>
    <w:rsid w:val="006E58CA"/>
    <w:rsid w:val="007554A1"/>
    <w:rsid w:val="007C174F"/>
    <w:rsid w:val="0085168B"/>
    <w:rsid w:val="008B2336"/>
    <w:rsid w:val="008F49C0"/>
    <w:rsid w:val="00954110"/>
    <w:rsid w:val="00987202"/>
    <w:rsid w:val="00A966AA"/>
    <w:rsid w:val="00AE3851"/>
    <w:rsid w:val="00B84015"/>
    <w:rsid w:val="00BB4892"/>
    <w:rsid w:val="00BB5323"/>
    <w:rsid w:val="00BB7776"/>
    <w:rsid w:val="00BE3621"/>
    <w:rsid w:val="00BF65DF"/>
    <w:rsid w:val="00C166AB"/>
    <w:rsid w:val="00C25E18"/>
    <w:rsid w:val="00CB3760"/>
    <w:rsid w:val="00CE6342"/>
    <w:rsid w:val="00D621F4"/>
    <w:rsid w:val="00D8181B"/>
    <w:rsid w:val="00DB09F5"/>
    <w:rsid w:val="00E40DA5"/>
    <w:rsid w:val="00E43BAB"/>
    <w:rsid w:val="00E4591C"/>
    <w:rsid w:val="00E60E43"/>
    <w:rsid w:val="00E71DBA"/>
    <w:rsid w:val="00E773A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3D1B7"/>
  <w15:docId w15:val="{9890EF70-5EED-4AA7-9F1C-ABC5EC05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072D5"/>
    <w:pPr>
      <w:ind w:left="86"/>
    </w:pPr>
    <w:rPr>
      <w:rFonts w:asciiTheme="minorHAnsi" w:hAnsiTheme="minorHAnsi"/>
      <w:spacing w:val="4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072D5"/>
    <w:pPr>
      <w:spacing w:before="40" w:after="40"/>
      <w:outlineLvl w:val="2"/>
    </w:pPr>
    <w:rPr>
      <w:b/>
      <w:caps/>
      <w:color w:val="7F7F7F" w:themeColor="text1" w:themeTint="80"/>
      <w:sz w:val="16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507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703840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88A8E17E344F65B4B05C504D9D1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D5D65-CF80-4E7C-919A-972707CDE494}"/>
      </w:docPartPr>
      <w:docPartBody>
        <w:p w:rsidR="00661EDE" w:rsidRDefault="009E5F60">
          <w:pPr>
            <w:pStyle w:val="5988A8E17E344F65B4B05C504D9D15FB"/>
          </w:pPr>
          <w:r>
            <w:t>[Click to Select Date]</w:t>
          </w:r>
        </w:p>
      </w:docPartBody>
    </w:docPart>
    <w:docPart>
      <w:docPartPr>
        <w:name w:val="AA01D3B09C484D858EB9E47D9F618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E69B-0424-485D-974A-71D321E3AF73}"/>
      </w:docPartPr>
      <w:docPartBody>
        <w:p w:rsidR="009E5F60" w:rsidRDefault="009E5F60" w:rsidP="009E5F60">
          <w:pPr>
            <w:pStyle w:val="AA01D3B09C484D858EB9E47D9F6185941"/>
          </w:pPr>
          <w:r w:rsidRPr="000D3447">
            <w:rPr>
              <w:caps/>
            </w:rP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689"/>
    <w:rsid w:val="00332FFD"/>
    <w:rsid w:val="003C193A"/>
    <w:rsid w:val="005C0689"/>
    <w:rsid w:val="00661EDE"/>
    <w:rsid w:val="006B6A44"/>
    <w:rsid w:val="00917E61"/>
    <w:rsid w:val="009E5F60"/>
    <w:rsid w:val="00A756BE"/>
    <w:rsid w:val="00AE67E8"/>
    <w:rsid w:val="00DC2F30"/>
    <w:rsid w:val="00E76D34"/>
    <w:rsid w:val="00E9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5F60"/>
    <w:rPr>
      <w:color w:val="808080"/>
    </w:rPr>
  </w:style>
  <w:style w:type="paragraph" w:customStyle="1" w:styleId="706F344F331D48A185C78B5B480E6722">
    <w:name w:val="706F344F331D48A185C78B5B480E6722"/>
  </w:style>
  <w:style w:type="paragraph" w:customStyle="1" w:styleId="5988A8E17E344F65B4B05C504D9D15FB">
    <w:name w:val="5988A8E17E344F65B4B05C504D9D15FB"/>
  </w:style>
  <w:style w:type="paragraph" w:customStyle="1" w:styleId="5FAA9E9915B741409FBBA3029258C4DE">
    <w:name w:val="5FAA9E9915B741409FBBA3029258C4DE"/>
  </w:style>
  <w:style w:type="paragraph" w:customStyle="1" w:styleId="13E090EADDC14B3DA27ECC464864EB21">
    <w:name w:val="13E090EADDC14B3DA27ECC464864EB21"/>
  </w:style>
  <w:style w:type="paragraph" w:customStyle="1" w:styleId="2836F5E31CBF406382F33366438C8D0C">
    <w:name w:val="2836F5E31CBF406382F33366438C8D0C"/>
  </w:style>
  <w:style w:type="paragraph" w:customStyle="1" w:styleId="FA34EDC8B1AA46C185BA92E7A7A72ADD">
    <w:name w:val="FA34EDC8B1AA46C185BA92E7A7A72ADD"/>
  </w:style>
  <w:style w:type="paragraph" w:customStyle="1" w:styleId="692146BB14CF4449B4ADECCC859F85D1">
    <w:name w:val="692146BB14CF4449B4ADECCC859F85D1"/>
  </w:style>
  <w:style w:type="paragraph" w:customStyle="1" w:styleId="6D33142A45BD42089AC60FDB8400A568">
    <w:name w:val="6D33142A45BD42089AC60FDB8400A568"/>
  </w:style>
  <w:style w:type="paragraph" w:customStyle="1" w:styleId="DCCEF0AF6F3C44ED887DA532CF144630">
    <w:name w:val="DCCEF0AF6F3C44ED887DA532CF144630"/>
  </w:style>
  <w:style w:type="paragraph" w:customStyle="1" w:styleId="368F788A32FB491595827F9DAB6D6C43">
    <w:name w:val="368F788A32FB491595827F9DAB6D6C43"/>
  </w:style>
  <w:style w:type="paragraph" w:customStyle="1" w:styleId="5F9FE0F9BFFD41A2BBCED4003D38C712">
    <w:name w:val="5F9FE0F9BFFD41A2BBCED4003D38C712"/>
  </w:style>
  <w:style w:type="paragraph" w:customStyle="1" w:styleId="B963412E23CF4DEAADE9D2BCECCBDD44">
    <w:name w:val="B963412E23CF4DEAADE9D2BCECCBDD44"/>
  </w:style>
  <w:style w:type="paragraph" w:customStyle="1" w:styleId="C3967737519F47249EF36FD1038321E8">
    <w:name w:val="C3967737519F47249EF36FD1038321E8"/>
  </w:style>
  <w:style w:type="paragraph" w:customStyle="1" w:styleId="4626B30D74E34C96943D758A7433B565">
    <w:name w:val="4626B30D74E34C96943D758A7433B565"/>
  </w:style>
  <w:style w:type="paragraph" w:customStyle="1" w:styleId="234BA87AB7624C4A92D3E30138135C61">
    <w:name w:val="234BA87AB7624C4A92D3E30138135C61"/>
  </w:style>
  <w:style w:type="paragraph" w:customStyle="1" w:styleId="8D27CA3CC8DF427C90628A3FEF601471">
    <w:name w:val="8D27CA3CC8DF427C90628A3FEF601471"/>
  </w:style>
  <w:style w:type="paragraph" w:customStyle="1" w:styleId="6192D6C5E5CE486CA63995206CD9733F">
    <w:name w:val="6192D6C5E5CE486CA63995206CD9733F"/>
  </w:style>
  <w:style w:type="paragraph" w:customStyle="1" w:styleId="307D50C0293046529F79FF791C3FA9BF">
    <w:name w:val="307D50C0293046529F79FF791C3FA9BF"/>
  </w:style>
  <w:style w:type="paragraph" w:customStyle="1" w:styleId="8A8CA72C4C3D4D0AB107B8B62497E497">
    <w:name w:val="8A8CA72C4C3D4D0AB107B8B62497E497"/>
  </w:style>
  <w:style w:type="paragraph" w:customStyle="1" w:styleId="AA01D3B09C484D858EB9E47D9F618594">
    <w:name w:val="AA01D3B09C484D858EB9E47D9F618594"/>
    <w:rsid w:val="00917E61"/>
  </w:style>
  <w:style w:type="paragraph" w:customStyle="1" w:styleId="2E1D8A4DC04C4ACDBDBFE44AAD118AF9">
    <w:name w:val="2E1D8A4DC04C4ACDBDBFE44AAD118AF9"/>
    <w:rsid w:val="009E5F60"/>
  </w:style>
  <w:style w:type="paragraph" w:customStyle="1" w:styleId="2E1D8A4DC04C4ACDBDBFE44AAD118AF91">
    <w:name w:val="2E1D8A4DC04C4ACDBDBFE44AAD118AF91"/>
    <w:rsid w:val="009E5F60"/>
    <w:pPr>
      <w:spacing w:after="80" w:line="240" w:lineRule="auto"/>
    </w:pPr>
    <w:rPr>
      <w:rFonts w:asciiTheme="majorHAnsi" w:eastAsia="Times New Roman" w:hAnsiTheme="majorHAnsi" w:cs="Times New Roman"/>
      <w:color w:val="404040" w:themeColor="text1" w:themeTint="BF"/>
      <w:spacing w:val="4"/>
      <w:sz w:val="40"/>
      <w:szCs w:val="20"/>
    </w:rPr>
  </w:style>
  <w:style w:type="paragraph" w:customStyle="1" w:styleId="706F344F331D48A185C78B5B480E67221">
    <w:name w:val="706F344F331D48A185C78B5B480E67221"/>
    <w:rsid w:val="009E5F60"/>
    <w:pPr>
      <w:spacing w:after="80" w:line="240" w:lineRule="auto"/>
    </w:pPr>
    <w:rPr>
      <w:rFonts w:asciiTheme="majorHAnsi" w:eastAsia="Times New Roman" w:hAnsiTheme="majorHAnsi" w:cs="Times New Roman"/>
      <w:color w:val="404040" w:themeColor="text1" w:themeTint="BF"/>
      <w:spacing w:val="4"/>
      <w:sz w:val="40"/>
      <w:szCs w:val="20"/>
    </w:rPr>
  </w:style>
  <w:style w:type="paragraph" w:customStyle="1" w:styleId="AA01D3B09C484D858EB9E47D9F6185941">
    <w:name w:val="AA01D3B09C484D858EB9E47D9F6185941"/>
    <w:rsid w:val="009E5F60"/>
    <w:pPr>
      <w:spacing w:after="0" w:line="240" w:lineRule="auto"/>
      <w:ind w:left="86"/>
    </w:pPr>
    <w:rPr>
      <w:rFonts w:eastAsia="Times New Roman" w:cs="Times New Roman"/>
      <w:spacing w:val="4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C:\Users\703840\AppData\Roaming\Microsoft\Templates\Meeting minutes.dotx</Template>
  <TotalTime>31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Marc Ibrahim</dc:creator>
  <cp:keywords/>
  <cp:lastModifiedBy>Microsoft Office User</cp:lastModifiedBy>
  <cp:revision>12</cp:revision>
  <cp:lastPrinted>2004-01-21T19:22:00Z</cp:lastPrinted>
  <dcterms:created xsi:type="dcterms:W3CDTF">2015-11-03T21:22:00Z</dcterms:created>
  <dcterms:modified xsi:type="dcterms:W3CDTF">2019-03-17T11:02:00Z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