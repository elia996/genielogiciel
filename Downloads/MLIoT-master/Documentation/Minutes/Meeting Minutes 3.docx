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4F9" w:rsidRPr="000E64F9" w:rsidRDefault="000E64F9" w:rsidP="005072D5">
      <w:pPr>
        <w:pStyle w:val="Title"/>
        <w:rPr>
          <w:sz w:val="28"/>
        </w:rPr>
      </w:pPr>
      <w:r w:rsidRPr="000E64F9">
        <w:rPr>
          <w:sz w:val="28"/>
        </w:rPr>
        <w:t xml:space="preserve">Project </w:t>
      </w:r>
      <w:r w:rsidR="009B0151">
        <w:rPr>
          <w:sz w:val="28"/>
          <w:shd w:val="clear" w:color="auto" w:fill="F2F2F2" w:themeFill="background1" w:themeFillShade="F2"/>
        </w:rPr>
        <w:t>4</w:t>
      </w:r>
      <w:bookmarkStart w:id="0" w:name="_GoBack"/>
      <w:bookmarkEnd w:id="0"/>
    </w:p>
    <w:p w:rsidR="00954110" w:rsidRDefault="00BB4892" w:rsidP="000E64F9">
      <w:pPr>
        <w:pStyle w:val="Title"/>
        <w:jc w:val="center"/>
        <w:rPr>
          <w:shd w:val="clear" w:color="auto" w:fill="F2F2F2" w:themeFill="background1" w:themeFillShade="F2"/>
        </w:rPr>
      </w:pPr>
      <w:r>
        <w:t xml:space="preserve">Meeting </w:t>
      </w:r>
      <w:r w:rsidR="00B34414">
        <w:rPr>
          <w:shd w:val="clear" w:color="auto" w:fill="F2F2F2" w:themeFill="background1" w:themeFillShade="F2"/>
        </w:rPr>
        <w:t>3</w:t>
      </w:r>
    </w:p>
    <w:p w:rsidR="000E64F9" w:rsidRPr="000E64F9" w:rsidRDefault="000E64F9" w:rsidP="000E64F9"/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5072D5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5988A8E17E344F65B4B05C504D9D15FB"/>
            </w:placeholder>
            <w:date w:fullDate="2019-02-26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4A7652" w:rsidP="005072D5">
                <w:pPr>
                  <w:pStyle w:val="Details"/>
                </w:pPr>
                <w:r>
                  <w:t>February 26, 2019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A966AA" w:rsidP="005072D5">
            <w:pPr>
              <w:pStyle w:val="Details"/>
            </w:pPr>
            <w:r>
              <w:t>11:00 – 12:</w:t>
            </w:r>
            <w:r w:rsidR="00B34414">
              <w:t>00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BB7776" w:rsidP="005072D5">
            <w:pPr>
              <w:pStyle w:val="Details"/>
            </w:pPr>
            <w:r>
              <w:t>ESIB</w:t>
            </w:r>
          </w:p>
        </w:tc>
      </w:tr>
    </w:tbl>
    <w:p w:rsidR="00954110" w:rsidRDefault="00954110" w:rsidP="005072D5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DB09F5">
        <w:trPr>
          <w:trHeight w:val="360"/>
        </w:trPr>
        <w:tc>
          <w:tcPr>
            <w:tcW w:w="19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5168B" w:rsidRPr="00692553" w:rsidRDefault="00E60E43" w:rsidP="005072D5">
            <w:pPr>
              <w:pStyle w:val="Heading3"/>
            </w:pPr>
            <w:r w:rsidRPr="00954110">
              <w:t>Meeting called</w:t>
            </w:r>
            <w:r>
              <w:t xml:space="preserve"> by</w:t>
            </w:r>
          </w:p>
        </w:tc>
        <w:tc>
          <w:tcPr>
            <w:tcW w:w="8103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5072D5" w:rsidRDefault="00BB7776" w:rsidP="005072D5">
            <w:r>
              <w:t xml:space="preserve">Mr. </w:t>
            </w:r>
            <w:proofErr w:type="spellStart"/>
            <w:r>
              <w:t>Samer</w:t>
            </w:r>
            <w:proofErr w:type="spellEnd"/>
            <w:r>
              <w:t xml:space="preserve"> </w:t>
            </w:r>
            <w:proofErr w:type="spellStart"/>
            <w:r>
              <w:t>Lahoud</w:t>
            </w:r>
            <w:proofErr w:type="spellEnd"/>
          </w:p>
        </w:tc>
      </w:tr>
      <w:tr w:rsidR="0085168B" w:rsidRPr="00692553" w:rsidTr="00DB09F5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5072D5">
            <w:pPr>
              <w:pStyle w:val="Heading3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5072D5" w:rsidRDefault="00A966AA" w:rsidP="005072D5">
            <w:r>
              <w:t>Elia Hage</w:t>
            </w:r>
          </w:p>
        </w:tc>
      </w:tr>
      <w:tr w:rsidR="0085168B" w:rsidRPr="00692553" w:rsidTr="00DB09F5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5072D5">
            <w:pPr>
              <w:pStyle w:val="Heading3"/>
            </w:pPr>
            <w:r>
              <w:t>Attendees</w:t>
            </w:r>
          </w:p>
        </w:tc>
        <w:tc>
          <w:tcPr>
            <w:tcW w:w="8103" w:type="dxa"/>
            <w:shd w:val="clear" w:color="auto" w:fill="auto"/>
            <w:vAlign w:val="center"/>
          </w:tcPr>
          <w:p w:rsidR="0085168B" w:rsidRPr="005072D5" w:rsidRDefault="00A966AA" w:rsidP="005072D5">
            <w:r>
              <w:t xml:space="preserve">Mr. </w:t>
            </w:r>
            <w:proofErr w:type="spellStart"/>
            <w:r>
              <w:t>Samer</w:t>
            </w:r>
            <w:proofErr w:type="spellEnd"/>
            <w:r>
              <w:t xml:space="preserve"> </w:t>
            </w:r>
            <w:proofErr w:type="spellStart"/>
            <w:r>
              <w:t>Lahoud</w:t>
            </w:r>
            <w:proofErr w:type="spellEnd"/>
            <w:r>
              <w:t xml:space="preserve">, Elia Hage, Paul </w:t>
            </w:r>
            <w:proofErr w:type="spellStart"/>
            <w:r>
              <w:t>Ghoussoub</w:t>
            </w:r>
            <w:proofErr w:type="spellEnd"/>
          </w:p>
        </w:tc>
      </w:tr>
      <w:tr w:rsidR="00BB4892" w:rsidRPr="00692553" w:rsidTr="00DB09F5">
        <w:trPr>
          <w:trHeight w:val="360"/>
        </w:trPr>
        <w:tc>
          <w:tcPr>
            <w:tcW w:w="1967" w:type="dxa"/>
            <w:shd w:val="clear" w:color="auto" w:fill="F2F2F2" w:themeFill="background1" w:themeFillShade="F2"/>
            <w:vAlign w:val="center"/>
          </w:tcPr>
          <w:p w:rsidR="00BB4892" w:rsidRPr="000D3447" w:rsidRDefault="00BB4892" w:rsidP="00BB4892">
            <w:pPr>
              <w:spacing w:before="40" w:after="40"/>
              <w:outlineLvl w:val="2"/>
              <w:rPr>
                <w:b/>
                <w:caps/>
                <w:color w:val="7F7F7F"/>
                <w:sz w:val="16"/>
              </w:rPr>
            </w:pPr>
            <w:bookmarkStart w:id="1" w:name="_Toc442650725"/>
            <w:bookmarkStart w:id="2" w:name="_Toc442650802"/>
            <w:r>
              <w:rPr>
                <w:b/>
                <w:caps/>
                <w:color w:val="7F7F7F"/>
                <w:sz w:val="16"/>
              </w:rPr>
              <w:t>Next meeting</w:t>
            </w:r>
            <w:bookmarkEnd w:id="1"/>
            <w:bookmarkEnd w:id="2"/>
          </w:p>
        </w:tc>
        <w:tc>
          <w:tcPr>
            <w:tcW w:w="8103" w:type="dxa"/>
            <w:shd w:val="clear" w:color="auto" w:fill="auto"/>
            <w:vAlign w:val="center"/>
          </w:tcPr>
          <w:p w:rsidR="00BB4892" w:rsidRPr="000D3447" w:rsidRDefault="009B0151" w:rsidP="00BB4892">
            <w:sdt>
              <w:sdtPr>
                <w:rPr>
                  <w:caps/>
                </w:rPr>
                <w:alias w:val="Date"/>
                <w:tag w:val="Date"/>
                <w:id w:val="1661890502"/>
                <w:placeholder>
                  <w:docPart w:val="AA01D3B09C484D858EB9E47D9F618594"/>
                </w:placeholder>
                <w:date w:fullDate="2019-03-05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A7652">
                  <w:rPr>
                    <w:caps/>
                  </w:rPr>
                  <w:t>March 5, 2019</w:t>
                </w:r>
              </w:sdtContent>
            </w:sdt>
            <w:r w:rsidR="00BB4892">
              <w:rPr>
                <w:caps/>
              </w:rPr>
              <w:t xml:space="preserve">  at</w:t>
            </w:r>
            <w:r w:rsidR="00A966AA">
              <w:rPr>
                <w:caps/>
              </w:rPr>
              <w:t xml:space="preserve"> 11:00 AM</w:t>
            </w:r>
          </w:p>
        </w:tc>
      </w:tr>
    </w:tbl>
    <w:p w:rsidR="00D8181B" w:rsidRDefault="00D8181B" w:rsidP="005072D5">
      <w:bookmarkStart w:id="3" w:name="MinuteTopicSection"/>
    </w:p>
    <w:p w:rsidR="00BE3621" w:rsidRDefault="00BE3621" w:rsidP="005072D5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6E58CA" w:rsidRPr="00692553" w:rsidTr="00C341CF">
        <w:trPr>
          <w:trHeight w:val="288"/>
        </w:trPr>
        <w:tc>
          <w:tcPr>
            <w:tcW w:w="10070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E58CA" w:rsidRPr="006D7A85" w:rsidRDefault="006E58CA" w:rsidP="006E58CA">
            <w:pPr>
              <w:pStyle w:val="Heading3"/>
            </w:pPr>
            <w:r w:rsidRPr="006D7A85">
              <w:rPr>
                <w:color w:val="595959" w:themeColor="text1" w:themeTint="A6"/>
                <w:sz w:val="20"/>
              </w:rPr>
              <w:t xml:space="preserve">Agenda Item 1: </w:t>
            </w:r>
          </w:p>
        </w:tc>
      </w:tr>
      <w:tr w:rsidR="00E71DBA" w:rsidRPr="00692553" w:rsidTr="006E58CA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5072D5">
            <w:pPr>
              <w:pStyle w:val="Heading3"/>
            </w:pPr>
            <w:bookmarkStart w:id="4" w:name="MinuteDiscussion"/>
            <w:bookmarkEnd w:id="4"/>
            <w:r>
              <w:t>Discussion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5072D5" w:rsidRDefault="00A966AA" w:rsidP="005072D5">
            <w:r>
              <w:t>Discussed the work done for this week</w:t>
            </w:r>
          </w:p>
        </w:tc>
      </w:tr>
      <w:tr w:rsidR="0085168B" w:rsidRPr="00692553" w:rsidTr="006E58CA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85168B" w:rsidRPr="005072D5" w:rsidRDefault="003923B1" w:rsidP="005072D5">
            <w:r>
              <w:t xml:space="preserve">Researched more algorithms and defined the states </w:t>
            </w:r>
          </w:p>
        </w:tc>
      </w:tr>
      <w:tr w:rsidR="0085168B" w:rsidRPr="00692553" w:rsidTr="006E58CA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5072D5" w:rsidRDefault="0085168B" w:rsidP="005072D5"/>
        </w:tc>
      </w:tr>
      <w:tr w:rsidR="00C166AB" w:rsidRPr="00692553" w:rsidTr="006E58CA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5072D5">
            <w:pPr>
              <w:pStyle w:val="Heading3"/>
            </w:pPr>
            <w:bookmarkStart w:id="5" w:name="MinuteConclusion"/>
            <w:bookmarkEnd w:id="5"/>
            <w:r>
              <w:t>Conclusions</w:t>
            </w:r>
          </w:p>
        </w:tc>
        <w:tc>
          <w:tcPr>
            <w:tcW w:w="870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3923B1" w:rsidP="005072D5">
            <w:r>
              <w:t>EXP4 seems too complex to implement</w:t>
            </w:r>
          </w:p>
        </w:tc>
      </w:tr>
      <w:tr w:rsidR="00CB3760" w:rsidRPr="00692553" w:rsidTr="006E58CA">
        <w:trPr>
          <w:trHeight w:val="288"/>
        </w:trPr>
        <w:tc>
          <w:tcPr>
            <w:tcW w:w="10070" w:type="dxa"/>
            <w:gridSpan w:val="2"/>
            <w:shd w:val="clear" w:color="auto" w:fill="auto"/>
            <w:vAlign w:val="center"/>
          </w:tcPr>
          <w:p w:rsidR="00CB3760" w:rsidRPr="00CE6342" w:rsidRDefault="003923B1" w:rsidP="005072D5">
            <w:r>
              <w:t>UCB1 seems reliable and easily implementable</w:t>
            </w:r>
          </w:p>
        </w:tc>
      </w:tr>
      <w:tr w:rsidR="0085168B" w:rsidRPr="00692553" w:rsidTr="006E58CA">
        <w:trPr>
          <w:trHeight w:val="288"/>
        </w:trPr>
        <w:tc>
          <w:tcPr>
            <w:tcW w:w="1007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72D5"/>
        </w:tc>
      </w:tr>
    </w:tbl>
    <w:p w:rsidR="00D8181B" w:rsidRDefault="00D8181B" w:rsidP="005072D5">
      <w:bookmarkStart w:id="6" w:name="MinuteActionItems"/>
      <w:bookmarkEnd w:id="3"/>
      <w:bookmarkEnd w:id="6"/>
    </w:p>
    <w:p w:rsidR="00A966AA" w:rsidRDefault="00A966AA" w:rsidP="003923B1">
      <w:pPr>
        <w:ind w:left="0"/>
      </w:pPr>
    </w:p>
    <w:p w:rsidR="00A966AA" w:rsidRDefault="00A966AA" w:rsidP="005072D5"/>
    <w:p w:rsidR="00A966AA" w:rsidRDefault="00A966AA" w:rsidP="005072D5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A966AA" w:rsidRPr="00692553" w:rsidTr="00E72933">
        <w:trPr>
          <w:trHeight w:val="288"/>
        </w:trPr>
        <w:tc>
          <w:tcPr>
            <w:tcW w:w="10070" w:type="dxa"/>
            <w:gridSpan w:val="4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A966AA" w:rsidRPr="005072D5" w:rsidRDefault="00A966AA" w:rsidP="00E72933">
            <w:pPr>
              <w:pStyle w:val="Heading3"/>
            </w:pPr>
            <w:r w:rsidRPr="006D7A85">
              <w:rPr>
                <w:color w:val="595959" w:themeColor="text1" w:themeTint="A6"/>
                <w:sz w:val="20"/>
              </w:rPr>
              <w:t xml:space="preserve">Agenda Item </w:t>
            </w:r>
            <w:r w:rsidR="003923B1">
              <w:rPr>
                <w:color w:val="595959" w:themeColor="text1" w:themeTint="A6"/>
                <w:sz w:val="20"/>
              </w:rPr>
              <w:t>2</w:t>
            </w:r>
            <w:r w:rsidRPr="006D7A85">
              <w:rPr>
                <w:color w:val="595959" w:themeColor="text1" w:themeTint="A6"/>
                <w:sz w:val="20"/>
              </w:rPr>
              <w:t xml:space="preserve">: </w:t>
            </w:r>
          </w:p>
        </w:tc>
      </w:tr>
      <w:tr w:rsidR="003923B1" w:rsidRPr="00692553" w:rsidTr="00E72933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923B1" w:rsidRPr="00692553" w:rsidRDefault="003923B1" w:rsidP="003923B1">
            <w:pPr>
              <w:pStyle w:val="Heading3"/>
            </w:pPr>
            <w:r>
              <w:t>Discussion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923B1" w:rsidRPr="005072D5" w:rsidRDefault="003923B1" w:rsidP="003923B1">
            <w:r>
              <w:t>Moving forward and next steps</w:t>
            </w:r>
          </w:p>
        </w:tc>
      </w:tr>
      <w:tr w:rsidR="003923B1" w:rsidRPr="00692553" w:rsidTr="00E72933">
        <w:trPr>
          <w:trHeight w:val="288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3923B1" w:rsidRPr="005072D5" w:rsidRDefault="003923B1" w:rsidP="003923B1">
            <w:r>
              <w:t>Discussed the need to compare the algorithms and pick the ones to implement</w:t>
            </w:r>
          </w:p>
        </w:tc>
      </w:tr>
      <w:tr w:rsidR="00BB7776" w:rsidRPr="00692553" w:rsidTr="00E72933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BB7776" w:rsidRPr="005072D5" w:rsidRDefault="003923B1" w:rsidP="00BB7776">
            <w:r>
              <w:t>We need to come up with scenarios for the project</w:t>
            </w:r>
          </w:p>
        </w:tc>
      </w:tr>
      <w:tr w:rsidR="003923B1" w:rsidRPr="00692553" w:rsidTr="00E72933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923B1" w:rsidRPr="00692553" w:rsidRDefault="003923B1" w:rsidP="003923B1">
            <w:pPr>
              <w:pStyle w:val="Heading3"/>
            </w:pPr>
            <w:r>
              <w:t>Conclusions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923B1" w:rsidRPr="00CE6342" w:rsidRDefault="003923B1" w:rsidP="003923B1">
            <w:r>
              <w:t xml:space="preserve">Create a table containing the algorithms to compare them </w:t>
            </w:r>
          </w:p>
        </w:tc>
      </w:tr>
      <w:tr w:rsidR="00BB7776" w:rsidRPr="00692553" w:rsidTr="00E72933">
        <w:trPr>
          <w:trHeight w:val="288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BB7776" w:rsidRPr="00CE6342" w:rsidRDefault="003923B1" w:rsidP="00BB7776">
            <w:r>
              <w:t xml:space="preserve">We need a way to compare the algorithms </w:t>
            </w:r>
          </w:p>
        </w:tc>
      </w:tr>
      <w:tr w:rsidR="00BB7776" w:rsidRPr="00692553" w:rsidTr="00E72933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BB7776" w:rsidRPr="00692553" w:rsidRDefault="003923B1" w:rsidP="00BB7776">
            <w:r>
              <w:t>We need to create scenarios to test the algorithms</w:t>
            </w:r>
          </w:p>
        </w:tc>
      </w:tr>
      <w:tr w:rsidR="00BB7776" w:rsidRPr="00692553" w:rsidTr="00E72933">
        <w:trPr>
          <w:trHeight w:val="288"/>
        </w:trPr>
        <w:tc>
          <w:tcPr>
            <w:tcW w:w="5897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B7776" w:rsidRPr="00692553" w:rsidRDefault="00BB7776" w:rsidP="00BB7776">
            <w:pPr>
              <w:pStyle w:val="Heading3"/>
            </w:pPr>
            <w:r>
              <w:t>Action items</w:t>
            </w:r>
          </w:p>
        </w:tc>
        <w:tc>
          <w:tcPr>
            <w:tcW w:w="270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B7776" w:rsidRPr="00692553" w:rsidRDefault="00BB7776" w:rsidP="00BB7776">
            <w:pPr>
              <w:pStyle w:val="Heading3"/>
            </w:pPr>
            <w:r>
              <w:t>Person responsible</w:t>
            </w:r>
          </w:p>
        </w:tc>
        <w:tc>
          <w:tcPr>
            <w:tcW w:w="14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B7776" w:rsidRPr="00692553" w:rsidRDefault="00BB7776" w:rsidP="00BB7776">
            <w:pPr>
              <w:pStyle w:val="Heading3"/>
            </w:pPr>
            <w:r>
              <w:t>Deadline</w:t>
            </w:r>
          </w:p>
        </w:tc>
      </w:tr>
      <w:tr w:rsidR="00BB7776" w:rsidRPr="00692553" w:rsidTr="00E72933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BB7776" w:rsidRPr="00BE3621" w:rsidRDefault="003923B1" w:rsidP="003923B1">
            <w:pPr>
              <w:ind w:left="0"/>
              <w:rPr>
                <w:color w:val="FF0000"/>
              </w:rPr>
            </w:pPr>
            <w:r>
              <w:rPr>
                <w:color w:val="FF0000"/>
              </w:rPr>
              <w:t>Compare Algorithms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BB7776" w:rsidRPr="00692553" w:rsidRDefault="00BB7776" w:rsidP="00BB7776">
            <w:r>
              <w:t>Paul &amp; Elia</w:t>
            </w:r>
          </w:p>
        </w:tc>
        <w:tc>
          <w:tcPr>
            <w:tcW w:w="1467" w:type="dxa"/>
            <w:shd w:val="clear" w:color="auto" w:fill="auto"/>
            <w:vAlign w:val="center"/>
          </w:tcPr>
          <w:p w:rsidR="00BB7776" w:rsidRPr="00692553" w:rsidRDefault="00BB7776" w:rsidP="00BB7776">
            <w:r>
              <w:t xml:space="preserve">March </w:t>
            </w:r>
            <w:r w:rsidR="003923B1">
              <w:t>5</w:t>
            </w:r>
          </w:p>
        </w:tc>
      </w:tr>
      <w:tr w:rsidR="00BB7776" w:rsidRPr="00692553" w:rsidTr="00E72933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BB7776" w:rsidRPr="00BE3621" w:rsidRDefault="003923B1" w:rsidP="00BB7776">
            <w:pPr>
              <w:ind w:left="0"/>
              <w:rPr>
                <w:color w:val="FF0000"/>
              </w:rPr>
            </w:pPr>
            <w:r>
              <w:rPr>
                <w:color w:val="FF0000"/>
              </w:rPr>
              <w:t>Create Scenarios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BB7776" w:rsidRPr="00692553" w:rsidRDefault="003923B1" w:rsidP="00BB7776">
            <w:r>
              <w:t>Paul &amp; Elia</w:t>
            </w:r>
          </w:p>
        </w:tc>
        <w:tc>
          <w:tcPr>
            <w:tcW w:w="1467" w:type="dxa"/>
            <w:shd w:val="clear" w:color="auto" w:fill="auto"/>
            <w:vAlign w:val="center"/>
          </w:tcPr>
          <w:p w:rsidR="00BB7776" w:rsidRPr="00692553" w:rsidRDefault="003923B1" w:rsidP="00BB7776">
            <w:r>
              <w:t>March 5</w:t>
            </w:r>
          </w:p>
        </w:tc>
      </w:tr>
    </w:tbl>
    <w:p w:rsidR="00A966AA" w:rsidRDefault="00A966AA" w:rsidP="00A966AA"/>
    <w:p w:rsidR="00E773AA" w:rsidRDefault="00E773AA" w:rsidP="005072D5"/>
    <w:p w:rsidR="00E773AA" w:rsidRDefault="00E773AA" w:rsidP="005072D5"/>
    <w:sectPr w:rsidR="00E773AA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E18"/>
    <w:rsid w:val="000145A5"/>
    <w:rsid w:val="00043514"/>
    <w:rsid w:val="000E64F9"/>
    <w:rsid w:val="002138F0"/>
    <w:rsid w:val="00344FA0"/>
    <w:rsid w:val="003923B1"/>
    <w:rsid w:val="00417272"/>
    <w:rsid w:val="00423E89"/>
    <w:rsid w:val="00456620"/>
    <w:rsid w:val="00495E0E"/>
    <w:rsid w:val="004A7652"/>
    <w:rsid w:val="005052C5"/>
    <w:rsid w:val="005072D5"/>
    <w:rsid w:val="00531002"/>
    <w:rsid w:val="005F58B2"/>
    <w:rsid w:val="00692553"/>
    <w:rsid w:val="006D7A85"/>
    <w:rsid w:val="006E58CA"/>
    <w:rsid w:val="007554A1"/>
    <w:rsid w:val="007C174F"/>
    <w:rsid w:val="0085168B"/>
    <w:rsid w:val="008B2336"/>
    <w:rsid w:val="008F49C0"/>
    <w:rsid w:val="00954110"/>
    <w:rsid w:val="00987202"/>
    <w:rsid w:val="009B0151"/>
    <w:rsid w:val="00A966AA"/>
    <w:rsid w:val="00AE3851"/>
    <w:rsid w:val="00B34414"/>
    <w:rsid w:val="00B84015"/>
    <w:rsid w:val="00BB4892"/>
    <w:rsid w:val="00BB5323"/>
    <w:rsid w:val="00BB7776"/>
    <w:rsid w:val="00BE3621"/>
    <w:rsid w:val="00BF65DF"/>
    <w:rsid w:val="00C166AB"/>
    <w:rsid w:val="00C25E18"/>
    <w:rsid w:val="00CB3760"/>
    <w:rsid w:val="00CE6342"/>
    <w:rsid w:val="00D621F4"/>
    <w:rsid w:val="00D8181B"/>
    <w:rsid w:val="00DB09F5"/>
    <w:rsid w:val="00E40DA5"/>
    <w:rsid w:val="00E43BAB"/>
    <w:rsid w:val="00E4591C"/>
    <w:rsid w:val="00E60E43"/>
    <w:rsid w:val="00E71DBA"/>
    <w:rsid w:val="00E773AA"/>
    <w:rsid w:val="00EA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F76DC8"/>
  <w15:docId w15:val="{9890EF70-5EED-4AA7-9F1C-ABC5EC05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072D5"/>
    <w:pPr>
      <w:ind w:left="86"/>
    </w:pPr>
    <w:rPr>
      <w:rFonts w:asciiTheme="minorHAnsi" w:hAnsiTheme="minorHAnsi"/>
      <w:spacing w:val="4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072D5"/>
    <w:pPr>
      <w:spacing w:before="40" w:after="40"/>
      <w:outlineLvl w:val="2"/>
    </w:pPr>
    <w:rPr>
      <w:b/>
      <w:caps/>
      <w:color w:val="7F7F7F" w:themeColor="text1" w:themeTint="80"/>
      <w:sz w:val="16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507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703840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988A8E17E344F65B4B05C504D9D1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D5D65-CF80-4E7C-919A-972707CDE494}"/>
      </w:docPartPr>
      <w:docPartBody>
        <w:p w:rsidR="00661EDE" w:rsidRDefault="009E5F60">
          <w:pPr>
            <w:pStyle w:val="5988A8E17E344F65B4B05C504D9D15FB"/>
          </w:pPr>
          <w:r>
            <w:t>[Click to Select Date]</w:t>
          </w:r>
        </w:p>
      </w:docPartBody>
    </w:docPart>
    <w:docPart>
      <w:docPartPr>
        <w:name w:val="AA01D3B09C484D858EB9E47D9F618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2E69B-0424-485D-974A-71D321E3AF73}"/>
      </w:docPartPr>
      <w:docPartBody>
        <w:p w:rsidR="009E5F60" w:rsidRDefault="009E5F60" w:rsidP="009E5F60">
          <w:pPr>
            <w:pStyle w:val="AA01D3B09C484D858EB9E47D9F6185941"/>
          </w:pPr>
          <w:r w:rsidRPr="000D3447">
            <w:rPr>
              <w:caps/>
            </w:rP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689"/>
    <w:rsid w:val="00085A0E"/>
    <w:rsid w:val="00332FFD"/>
    <w:rsid w:val="003C193A"/>
    <w:rsid w:val="005C0689"/>
    <w:rsid w:val="00661EDE"/>
    <w:rsid w:val="006B6A44"/>
    <w:rsid w:val="00917E61"/>
    <w:rsid w:val="009E5F60"/>
    <w:rsid w:val="00AE67E8"/>
    <w:rsid w:val="00D9611C"/>
    <w:rsid w:val="00DC2F30"/>
    <w:rsid w:val="00E76D34"/>
    <w:rsid w:val="00E9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5F60"/>
    <w:rPr>
      <w:color w:val="808080"/>
    </w:rPr>
  </w:style>
  <w:style w:type="paragraph" w:customStyle="1" w:styleId="706F344F331D48A185C78B5B480E6722">
    <w:name w:val="706F344F331D48A185C78B5B480E6722"/>
  </w:style>
  <w:style w:type="paragraph" w:customStyle="1" w:styleId="5988A8E17E344F65B4B05C504D9D15FB">
    <w:name w:val="5988A8E17E344F65B4B05C504D9D15FB"/>
  </w:style>
  <w:style w:type="paragraph" w:customStyle="1" w:styleId="5FAA9E9915B741409FBBA3029258C4DE">
    <w:name w:val="5FAA9E9915B741409FBBA3029258C4DE"/>
  </w:style>
  <w:style w:type="paragraph" w:customStyle="1" w:styleId="13E090EADDC14B3DA27ECC464864EB21">
    <w:name w:val="13E090EADDC14B3DA27ECC464864EB21"/>
  </w:style>
  <w:style w:type="paragraph" w:customStyle="1" w:styleId="2836F5E31CBF406382F33366438C8D0C">
    <w:name w:val="2836F5E31CBF406382F33366438C8D0C"/>
  </w:style>
  <w:style w:type="paragraph" w:customStyle="1" w:styleId="FA34EDC8B1AA46C185BA92E7A7A72ADD">
    <w:name w:val="FA34EDC8B1AA46C185BA92E7A7A72ADD"/>
  </w:style>
  <w:style w:type="paragraph" w:customStyle="1" w:styleId="692146BB14CF4449B4ADECCC859F85D1">
    <w:name w:val="692146BB14CF4449B4ADECCC859F85D1"/>
  </w:style>
  <w:style w:type="paragraph" w:customStyle="1" w:styleId="6D33142A45BD42089AC60FDB8400A568">
    <w:name w:val="6D33142A45BD42089AC60FDB8400A568"/>
  </w:style>
  <w:style w:type="paragraph" w:customStyle="1" w:styleId="DCCEF0AF6F3C44ED887DA532CF144630">
    <w:name w:val="DCCEF0AF6F3C44ED887DA532CF144630"/>
  </w:style>
  <w:style w:type="paragraph" w:customStyle="1" w:styleId="368F788A32FB491595827F9DAB6D6C43">
    <w:name w:val="368F788A32FB491595827F9DAB6D6C43"/>
  </w:style>
  <w:style w:type="paragraph" w:customStyle="1" w:styleId="5F9FE0F9BFFD41A2BBCED4003D38C712">
    <w:name w:val="5F9FE0F9BFFD41A2BBCED4003D38C712"/>
  </w:style>
  <w:style w:type="paragraph" w:customStyle="1" w:styleId="B963412E23CF4DEAADE9D2BCECCBDD44">
    <w:name w:val="B963412E23CF4DEAADE9D2BCECCBDD44"/>
  </w:style>
  <w:style w:type="paragraph" w:customStyle="1" w:styleId="C3967737519F47249EF36FD1038321E8">
    <w:name w:val="C3967737519F47249EF36FD1038321E8"/>
  </w:style>
  <w:style w:type="paragraph" w:customStyle="1" w:styleId="4626B30D74E34C96943D758A7433B565">
    <w:name w:val="4626B30D74E34C96943D758A7433B565"/>
  </w:style>
  <w:style w:type="paragraph" w:customStyle="1" w:styleId="234BA87AB7624C4A92D3E30138135C61">
    <w:name w:val="234BA87AB7624C4A92D3E30138135C61"/>
  </w:style>
  <w:style w:type="paragraph" w:customStyle="1" w:styleId="8D27CA3CC8DF427C90628A3FEF601471">
    <w:name w:val="8D27CA3CC8DF427C90628A3FEF601471"/>
  </w:style>
  <w:style w:type="paragraph" w:customStyle="1" w:styleId="6192D6C5E5CE486CA63995206CD9733F">
    <w:name w:val="6192D6C5E5CE486CA63995206CD9733F"/>
  </w:style>
  <w:style w:type="paragraph" w:customStyle="1" w:styleId="307D50C0293046529F79FF791C3FA9BF">
    <w:name w:val="307D50C0293046529F79FF791C3FA9BF"/>
  </w:style>
  <w:style w:type="paragraph" w:customStyle="1" w:styleId="8A8CA72C4C3D4D0AB107B8B62497E497">
    <w:name w:val="8A8CA72C4C3D4D0AB107B8B62497E497"/>
  </w:style>
  <w:style w:type="paragraph" w:customStyle="1" w:styleId="AA01D3B09C484D858EB9E47D9F618594">
    <w:name w:val="AA01D3B09C484D858EB9E47D9F618594"/>
    <w:rsid w:val="00917E61"/>
  </w:style>
  <w:style w:type="paragraph" w:customStyle="1" w:styleId="2E1D8A4DC04C4ACDBDBFE44AAD118AF9">
    <w:name w:val="2E1D8A4DC04C4ACDBDBFE44AAD118AF9"/>
    <w:rsid w:val="009E5F60"/>
  </w:style>
  <w:style w:type="paragraph" w:customStyle="1" w:styleId="2E1D8A4DC04C4ACDBDBFE44AAD118AF91">
    <w:name w:val="2E1D8A4DC04C4ACDBDBFE44AAD118AF91"/>
    <w:rsid w:val="009E5F60"/>
    <w:pPr>
      <w:spacing w:after="80" w:line="240" w:lineRule="auto"/>
    </w:pPr>
    <w:rPr>
      <w:rFonts w:asciiTheme="majorHAnsi" w:eastAsia="Times New Roman" w:hAnsiTheme="majorHAnsi" w:cs="Times New Roman"/>
      <w:color w:val="404040" w:themeColor="text1" w:themeTint="BF"/>
      <w:spacing w:val="4"/>
      <w:sz w:val="40"/>
      <w:szCs w:val="20"/>
    </w:rPr>
  </w:style>
  <w:style w:type="paragraph" w:customStyle="1" w:styleId="706F344F331D48A185C78B5B480E67221">
    <w:name w:val="706F344F331D48A185C78B5B480E67221"/>
    <w:rsid w:val="009E5F60"/>
    <w:pPr>
      <w:spacing w:after="80" w:line="240" w:lineRule="auto"/>
    </w:pPr>
    <w:rPr>
      <w:rFonts w:asciiTheme="majorHAnsi" w:eastAsia="Times New Roman" w:hAnsiTheme="majorHAnsi" w:cs="Times New Roman"/>
      <w:color w:val="404040" w:themeColor="text1" w:themeTint="BF"/>
      <w:spacing w:val="4"/>
      <w:sz w:val="40"/>
      <w:szCs w:val="20"/>
    </w:rPr>
  </w:style>
  <w:style w:type="paragraph" w:customStyle="1" w:styleId="AA01D3B09C484D858EB9E47D9F6185941">
    <w:name w:val="AA01D3B09C484D858EB9E47D9F6185941"/>
    <w:rsid w:val="009E5F60"/>
    <w:pPr>
      <w:spacing w:after="0" w:line="240" w:lineRule="auto"/>
      <w:ind w:left="86"/>
    </w:pPr>
    <w:rPr>
      <w:rFonts w:eastAsia="Times New Roman" w:cs="Times New Roman"/>
      <w:spacing w:val="4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C:\Users\703840\AppData\Roaming\Microsoft\Templates\Meeting minutes.dotx</Template>
  <TotalTime>42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Marc Ibrahim</dc:creator>
  <cp:keywords/>
  <cp:lastModifiedBy>Microsoft Office User</cp:lastModifiedBy>
  <cp:revision>14</cp:revision>
  <cp:lastPrinted>2004-01-21T19:22:00Z</cp:lastPrinted>
  <dcterms:created xsi:type="dcterms:W3CDTF">2015-11-03T21:22:00Z</dcterms:created>
  <dcterms:modified xsi:type="dcterms:W3CDTF">2019-03-17T11:01:00Z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