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4F9" w:rsidRPr="000E64F9" w:rsidRDefault="000E64F9" w:rsidP="005072D5">
      <w:pPr>
        <w:pStyle w:val="Title"/>
        <w:rPr>
          <w:sz w:val="28"/>
        </w:rPr>
      </w:pPr>
      <w:r w:rsidRPr="000E64F9">
        <w:rPr>
          <w:sz w:val="28"/>
        </w:rPr>
        <w:t xml:space="preserve">Project </w:t>
      </w:r>
      <w:sdt>
        <w:sdtPr>
          <w:rPr>
            <w:sz w:val="28"/>
            <w:shd w:val="clear" w:color="auto" w:fill="F2F2F2" w:themeFill="background1" w:themeFillShade="F2"/>
          </w:rPr>
          <w:alias w:val="Title"/>
          <w:tag w:val="Title"/>
          <w:id w:val="-1320577033"/>
          <w:placeholder>
            <w:docPart w:val="2E1D8A4DC04C4ACDBDBFE44AAD118AF9"/>
          </w:placeholder>
          <w:temporary/>
          <w:showingPlcHdr/>
        </w:sdtPr>
        <w:sdtContent>
          <w:r w:rsidRPr="000E64F9">
            <w:rPr>
              <w:sz w:val="28"/>
              <w:shd w:val="clear" w:color="auto" w:fill="F2F2F2" w:themeFill="background1" w:themeFillShade="F2"/>
            </w:rPr>
            <w:t>Project ID</w:t>
          </w:r>
        </w:sdtContent>
      </w:sdt>
    </w:p>
    <w:p w:rsidR="00954110" w:rsidRDefault="00BB4892" w:rsidP="000E64F9">
      <w:pPr>
        <w:pStyle w:val="Title"/>
        <w:jc w:val="center"/>
        <w:rPr>
          <w:shd w:val="clear" w:color="auto" w:fill="F2F2F2" w:themeFill="background1" w:themeFillShade="F2"/>
        </w:rPr>
      </w:pPr>
      <w:bookmarkStart w:id="0" w:name="_GoBack"/>
      <w:bookmarkEnd w:id="0"/>
      <w:r>
        <w:t xml:space="preserve">Meeting </w:t>
      </w:r>
      <w:sdt>
        <w:sdtPr>
          <w:rPr>
            <w:shd w:val="clear" w:color="auto" w:fill="F2F2F2" w:themeFill="background1" w:themeFillShade="F2"/>
          </w:rPr>
          <w:alias w:val="Title"/>
          <w:tag w:val="Title"/>
          <w:id w:val="48425763"/>
          <w:placeholder>
            <w:docPart w:val="706F344F331D48A185C78B5B480E6722"/>
          </w:placeholder>
          <w:temporary/>
          <w:showingPlcHdr/>
        </w:sdtPr>
        <w:sdtEndPr/>
        <w:sdtContent>
          <w:r w:rsidRPr="00BB4892">
            <w:rPr>
              <w:shd w:val="clear" w:color="auto" w:fill="F2F2F2" w:themeFill="background1" w:themeFillShade="F2"/>
            </w:rPr>
            <w:t>Meeting Number</w:t>
          </w:r>
        </w:sdtContent>
      </w:sdt>
    </w:p>
    <w:p w:rsidR="000E64F9" w:rsidRPr="000E64F9" w:rsidRDefault="000E64F9" w:rsidP="000E64F9"/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72D5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5988A8E17E344F65B4B05C504D9D15FB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072D5">
                <w:pPr>
                  <w:pStyle w:val="Details"/>
                </w:pPr>
                <w:r>
                  <w:t>[Click to Select Date]</w:t>
                </w:r>
              </w:p>
            </w:tc>
          </w:sdtContent>
        </w:sdt>
        <w:sdt>
          <w:sdtPr>
            <w:alias w:val="Time"/>
            <w:tag w:val="Time"/>
            <w:id w:val="48425610"/>
            <w:placeholder>
              <w:docPart w:val="5FAA9E9915B741409FBBA3029258C4DE"/>
            </w:placeholder>
            <w:temporary/>
            <w:showingPlcHdr/>
          </w:sdtPr>
          <w:sdtEndPr/>
          <w:sdtContent>
            <w:tc>
              <w:tcPr>
                <w:tcW w:w="2231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072D5">
                <w:pPr>
                  <w:pStyle w:val="Details"/>
                </w:pPr>
                <w:r>
                  <w:t>[Meeting Time]</w:t>
                </w:r>
              </w:p>
            </w:tc>
          </w:sdtContent>
        </w:sdt>
        <w:sdt>
          <w:sdtPr>
            <w:alias w:val="Location"/>
            <w:tag w:val="Location"/>
            <w:id w:val="48425637"/>
            <w:placeholder>
              <w:docPart w:val="13E090EADDC14B3DA27ECC464864EB21"/>
            </w:placeholder>
            <w:temporary/>
            <w:showingPlcHdr/>
          </w:sdtPr>
          <w:sdtEndPr/>
          <w:sdtContent>
            <w:tc>
              <w:tcPr>
                <w:tcW w:w="3240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072D5">
                <w:pPr>
                  <w:pStyle w:val="Details"/>
                </w:pPr>
                <w:r>
                  <w:t>[Meeting Location]</w:t>
                </w:r>
              </w:p>
            </w:tc>
          </w:sdtContent>
        </w:sdt>
      </w:tr>
    </w:tbl>
    <w:p w:rsidR="00954110" w:rsidRDefault="00954110" w:rsidP="005072D5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DB09F5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5072D5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03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5072D5" w:rsidRDefault="006D7A85" w:rsidP="005072D5">
            <w:r>
              <w:t>Advisor or students</w:t>
            </w:r>
          </w:p>
        </w:tc>
      </w:tr>
      <w:tr w:rsidR="0085168B" w:rsidRPr="00692553" w:rsidTr="00DB09F5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5072D5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5072D5" w:rsidRDefault="006D7A85" w:rsidP="005072D5">
            <w:r>
              <w:t>The student who is responsible of filling this document</w:t>
            </w:r>
          </w:p>
        </w:tc>
      </w:tr>
      <w:tr w:rsidR="0085168B" w:rsidRPr="00692553" w:rsidTr="00DB09F5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5072D5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5072D5" w:rsidRDefault="006D7A85" w:rsidP="005072D5">
            <w:r>
              <w:t>Names of all attendees</w:t>
            </w:r>
          </w:p>
        </w:tc>
      </w:tr>
      <w:tr w:rsidR="00BB4892" w:rsidRPr="00692553" w:rsidTr="00DB09F5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BB4892" w:rsidRPr="000D3447" w:rsidRDefault="00BB4892" w:rsidP="00BB4892">
            <w:pPr>
              <w:spacing w:before="40" w:after="40"/>
              <w:outlineLvl w:val="2"/>
              <w:rPr>
                <w:b/>
                <w:caps/>
                <w:color w:val="7F7F7F"/>
                <w:sz w:val="16"/>
              </w:rPr>
            </w:pPr>
            <w:bookmarkStart w:id="1" w:name="_Toc442650725"/>
            <w:bookmarkStart w:id="2" w:name="_Toc442650802"/>
            <w:r>
              <w:rPr>
                <w:b/>
                <w:caps/>
                <w:color w:val="7F7F7F"/>
                <w:sz w:val="16"/>
              </w:rPr>
              <w:t>Next meeting</w:t>
            </w:r>
            <w:bookmarkEnd w:id="1"/>
            <w:bookmarkEnd w:id="2"/>
          </w:p>
        </w:tc>
        <w:tc>
          <w:tcPr>
            <w:tcW w:w="8103" w:type="dxa"/>
            <w:shd w:val="clear" w:color="auto" w:fill="auto"/>
            <w:vAlign w:val="center"/>
          </w:tcPr>
          <w:p w:rsidR="00BB4892" w:rsidRPr="000D3447" w:rsidRDefault="000E64F9" w:rsidP="00BB4892">
            <w:sdt>
              <w:sdtPr>
                <w:rPr>
                  <w:caps/>
                </w:rPr>
                <w:alias w:val="Date"/>
                <w:tag w:val="Date"/>
                <w:id w:val="1661890502"/>
                <w:placeholder>
                  <w:docPart w:val="AA01D3B09C484D858EB9E47D9F618594"/>
                </w:placeholder>
                <w:showingPlcHdr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B4892" w:rsidRPr="000D3447">
                  <w:rPr>
                    <w:caps/>
                  </w:rPr>
                  <w:t>[Click to Select Date]</w:t>
                </w:r>
              </w:sdtContent>
            </w:sdt>
            <w:r w:rsidR="00BB4892">
              <w:rPr>
                <w:caps/>
              </w:rPr>
              <w:t xml:space="preserve">  at …</w:t>
            </w:r>
          </w:p>
        </w:tc>
      </w:tr>
    </w:tbl>
    <w:p w:rsidR="00D8181B" w:rsidRDefault="00D8181B" w:rsidP="005072D5">
      <w:bookmarkStart w:id="3" w:name="MinuteTopicSection"/>
    </w:p>
    <w:p w:rsidR="00BE3621" w:rsidRDefault="00BE3621" w:rsidP="005072D5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6E58CA" w:rsidRPr="00692553" w:rsidTr="00C341CF">
        <w:trPr>
          <w:trHeight w:val="288"/>
        </w:trPr>
        <w:tc>
          <w:tcPr>
            <w:tcW w:w="10070" w:type="dxa"/>
            <w:gridSpan w:val="4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E58CA" w:rsidRPr="006D7A85" w:rsidRDefault="006E58CA" w:rsidP="006E58CA">
            <w:pPr>
              <w:pStyle w:val="Heading3"/>
            </w:pPr>
            <w:r w:rsidRPr="006D7A85">
              <w:rPr>
                <w:color w:val="595959" w:themeColor="text1" w:themeTint="A6"/>
                <w:sz w:val="20"/>
              </w:rPr>
              <w:t xml:space="preserve">Agenda Item 1: </w:t>
            </w:r>
          </w:p>
        </w:tc>
      </w:tr>
      <w:tr w:rsidR="00E71DBA" w:rsidRPr="00692553" w:rsidTr="006E58CA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5072D5">
            <w:pPr>
              <w:pStyle w:val="Heading3"/>
            </w:pPr>
            <w:bookmarkStart w:id="4" w:name="MinuteDiscussion"/>
            <w:bookmarkEnd w:id="4"/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5072D5" w:rsidRDefault="00E71DBA" w:rsidP="005072D5"/>
        </w:tc>
      </w:tr>
      <w:tr w:rsidR="0085168B" w:rsidRPr="00692553" w:rsidTr="006E58CA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85168B" w:rsidRPr="005072D5" w:rsidRDefault="0085168B" w:rsidP="005072D5"/>
        </w:tc>
      </w:tr>
      <w:tr w:rsidR="0085168B" w:rsidRPr="00692553" w:rsidTr="006E58CA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5072D5" w:rsidRDefault="0085168B" w:rsidP="005072D5"/>
        </w:tc>
      </w:tr>
      <w:tr w:rsidR="00C166AB" w:rsidRPr="00692553" w:rsidTr="006E58CA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5072D5">
            <w:pPr>
              <w:pStyle w:val="Heading3"/>
            </w:pPr>
            <w:bookmarkStart w:id="5" w:name="MinuteConclusion"/>
            <w:bookmarkEnd w:id="5"/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72D5"/>
        </w:tc>
      </w:tr>
      <w:tr w:rsidR="00CB3760" w:rsidRPr="00692553" w:rsidTr="006E58CA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CB3760" w:rsidRPr="00CE6342" w:rsidRDefault="00CB3760" w:rsidP="005072D5"/>
        </w:tc>
      </w:tr>
      <w:tr w:rsidR="0085168B" w:rsidRPr="00692553" w:rsidTr="006E58CA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72D5"/>
        </w:tc>
      </w:tr>
      <w:tr w:rsidR="00E71DBA" w:rsidRPr="00692553" w:rsidTr="006E58CA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5072D5">
            <w:pPr>
              <w:pStyle w:val="Heading3"/>
            </w:pPr>
            <w:bookmarkStart w:id="6" w:name="MinuteActionItems"/>
            <w:bookmarkEnd w:id="6"/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5072D5">
            <w:pPr>
              <w:pStyle w:val="Heading3"/>
            </w:pPr>
            <w:bookmarkStart w:id="7" w:name="MinutePersonResponsible"/>
            <w:bookmarkEnd w:id="7"/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5072D5">
            <w:pPr>
              <w:pStyle w:val="Heading3"/>
            </w:pPr>
            <w:bookmarkStart w:id="8" w:name="MinuteDeadline"/>
            <w:bookmarkEnd w:id="8"/>
            <w:r>
              <w:t>Deadline</w:t>
            </w:r>
          </w:p>
        </w:tc>
      </w:tr>
      <w:tr w:rsidR="0085168B" w:rsidRPr="00692553" w:rsidTr="006E58CA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BE3621" w:rsidRDefault="0085168B" w:rsidP="005072D5">
            <w:pPr>
              <w:rPr>
                <w:color w:val="FF0000"/>
              </w:rPr>
            </w:pP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85168B" w:rsidP="005072D5"/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85168B" w:rsidP="005072D5"/>
        </w:tc>
      </w:tr>
      <w:tr w:rsidR="0085168B" w:rsidRPr="00692553" w:rsidTr="006E58CA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BE3621" w:rsidRDefault="0085168B" w:rsidP="005072D5">
            <w:pPr>
              <w:rPr>
                <w:color w:val="FF0000"/>
              </w:rPr>
            </w:pP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85168B" w:rsidP="005072D5"/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85168B" w:rsidP="005072D5"/>
        </w:tc>
      </w:tr>
      <w:bookmarkEnd w:id="3"/>
    </w:tbl>
    <w:p w:rsidR="00D8181B" w:rsidRDefault="00D8181B" w:rsidP="005072D5"/>
    <w:p w:rsidR="006E58CA" w:rsidRDefault="006E58CA" w:rsidP="005072D5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6E58CA" w:rsidRPr="00692553" w:rsidTr="0061075A">
        <w:trPr>
          <w:trHeight w:val="288"/>
        </w:trPr>
        <w:tc>
          <w:tcPr>
            <w:tcW w:w="10070" w:type="dxa"/>
            <w:gridSpan w:val="4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E58CA" w:rsidRPr="005072D5" w:rsidRDefault="006E58CA" w:rsidP="0061075A">
            <w:pPr>
              <w:pStyle w:val="Heading3"/>
            </w:pPr>
            <w:r w:rsidRPr="006D7A85">
              <w:rPr>
                <w:color w:val="595959" w:themeColor="text1" w:themeTint="A6"/>
                <w:sz w:val="20"/>
              </w:rPr>
              <w:t xml:space="preserve">Agenda Item 2: </w:t>
            </w:r>
          </w:p>
        </w:tc>
      </w:tr>
      <w:tr w:rsidR="006E58CA" w:rsidRPr="00692553" w:rsidTr="0061075A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E58CA" w:rsidRPr="00692553" w:rsidRDefault="006E58CA" w:rsidP="0061075A">
            <w:pPr>
              <w:pStyle w:val="Heading3"/>
            </w:pPr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6E58CA" w:rsidRPr="005072D5" w:rsidRDefault="006E58CA" w:rsidP="0061075A"/>
        </w:tc>
      </w:tr>
      <w:tr w:rsidR="006E58CA" w:rsidRPr="00692553" w:rsidTr="0061075A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6E58CA" w:rsidRPr="005072D5" w:rsidRDefault="006E58CA" w:rsidP="0061075A"/>
        </w:tc>
      </w:tr>
      <w:tr w:rsidR="006E58CA" w:rsidRPr="00692553" w:rsidTr="0061075A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6E58CA" w:rsidRPr="005072D5" w:rsidRDefault="006E58CA" w:rsidP="0061075A"/>
        </w:tc>
      </w:tr>
      <w:tr w:rsidR="006E58CA" w:rsidRPr="00692553" w:rsidTr="0061075A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E58CA" w:rsidRPr="00692553" w:rsidRDefault="006E58CA" w:rsidP="0061075A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6E58CA" w:rsidRPr="00CE6342" w:rsidRDefault="006E58CA" w:rsidP="0061075A"/>
        </w:tc>
      </w:tr>
      <w:tr w:rsidR="006E58CA" w:rsidRPr="00692553" w:rsidTr="0061075A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6E58CA" w:rsidRPr="00CE6342" w:rsidRDefault="006E58CA" w:rsidP="0061075A"/>
        </w:tc>
      </w:tr>
      <w:tr w:rsidR="006E58CA" w:rsidRPr="00692553" w:rsidTr="0061075A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6E58CA" w:rsidRPr="00692553" w:rsidRDefault="006E58CA" w:rsidP="0061075A"/>
        </w:tc>
      </w:tr>
      <w:tr w:rsidR="006E58CA" w:rsidRPr="00692553" w:rsidTr="0061075A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E58CA" w:rsidRPr="00692553" w:rsidRDefault="006E58CA" w:rsidP="0061075A">
            <w:pPr>
              <w:pStyle w:val="Heading3"/>
            </w:pPr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E58CA" w:rsidRPr="00692553" w:rsidRDefault="006E58CA" w:rsidP="0061075A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E58CA" w:rsidRPr="00692553" w:rsidRDefault="006E58CA" w:rsidP="0061075A">
            <w:pPr>
              <w:pStyle w:val="Heading3"/>
            </w:pPr>
            <w:r>
              <w:t>Deadline</w:t>
            </w:r>
          </w:p>
        </w:tc>
      </w:tr>
      <w:tr w:rsidR="006E58CA" w:rsidRPr="00692553" w:rsidTr="0061075A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6E58CA" w:rsidRPr="00BE3621" w:rsidRDefault="006E58CA" w:rsidP="0061075A">
            <w:pPr>
              <w:rPr>
                <w:color w:val="FF0000"/>
              </w:rPr>
            </w:pPr>
          </w:p>
        </w:tc>
        <w:tc>
          <w:tcPr>
            <w:tcW w:w="2706" w:type="dxa"/>
            <w:shd w:val="clear" w:color="auto" w:fill="auto"/>
            <w:vAlign w:val="center"/>
          </w:tcPr>
          <w:p w:rsidR="006E58CA" w:rsidRPr="00692553" w:rsidRDefault="006E58CA" w:rsidP="0061075A"/>
        </w:tc>
        <w:tc>
          <w:tcPr>
            <w:tcW w:w="1467" w:type="dxa"/>
            <w:shd w:val="clear" w:color="auto" w:fill="auto"/>
            <w:vAlign w:val="center"/>
          </w:tcPr>
          <w:p w:rsidR="006E58CA" w:rsidRPr="00692553" w:rsidRDefault="006E58CA" w:rsidP="0061075A"/>
        </w:tc>
      </w:tr>
      <w:tr w:rsidR="006E58CA" w:rsidRPr="00692553" w:rsidTr="0061075A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6E58CA" w:rsidRPr="00BE3621" w:rsidRDefault="006E58CA" w:rsidP="0061075A">
            <w:pPr>
              <w:rPr>
                <w:color w:val="FF0000"/>
              </w:rPr>
            </w:pPr>
          </w:p>
        </w:tc>
        <w:tc>
          <w:tcPr>
            <w:tcW w:w="2706" w:type="dxa"/>
            <w:shd w:val="clear" w:color="auto" w:fill="auto"/>
            <w:vAlign w:val="center"/>
          </w:tcPr>
          <w:p w:rsidR="006E58CA" w:rsidRPr="00692553" w:rsidRDefault="006E58CA" w:rsidP="0061075A"/>
        </w:tc>
        <w:tc>
          <w:tcPr>
            <w:tcW w:w="1467" w:type="dxa"/>
            <w:shd w:val="clear" w:color="auto" w:fill="auto"/>
            <w:vAlign w:val="center"/>
          </w:tcPr>
          <w:p w:rsidR="006E58CA" w:rsidRPr="00692553" w:rsidRDefault="006E58CA" w:rsidP="0061075A"/>
        </w:tc>
      </w:tr>
    </w:tbl>
    <w:p w:rsidR="006E58CA" w:rsidRDefault="006E58CA" w:rsidP="005072D5"/>
    <w:p w:rsidR="00E773AA" w:rsidRDefault="00E773AA" w:rsidP="005072D5"/>
    <w:p w:rsidR="00E773AA" w:rsidRDefault="00E773AA" w:rsidP="005072D5"/>
    <w:sectPr w:rsidR="00E773AA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18"/>
    <w:rsid w:val="000145A5"/>
    <w:rsid w:val="00043514"/>
    <w:rsid w:val="000E64F9"/>
    <w:rsid w:val="002138F0"/>
    <w:rsid w:val="00344FA0"/>
    <w:rsid w:val="00417272"/>
    <w:rsid w:val="00423E89"/>
    <w:rsid w:val="00456620"/>
    <w:rsid w:val="00495E0E"/>
    <w:rsid w:val="005052C5"/>
    <w:rsid w:val="005072D5"/>
    <w:rsid w:val="00531002"/>
    <w:rsid w:val="005F58B2"/>
    <w:rsid w:val="00692553"/>
    <w:rsid w:val="006D7A85"/>
    <w:rsid w:val="006E58CA"/>
    <w:rsid w:val="007554A1"/>
    <w:rsid w:val="007C174F"/>
    <w:rsid w:val="0085168B"/>
    <w:rsid w:val="008B2336"/>
    <w:rsid w:val="008F49C0"/>
    <w:rsid w:val="00954110"/>
    <w:rsid w:val="00987202"/>
    <w:rsid w:val="00AE3851"/>
    <w:rsid w:val="00B84015"/>
    <w:rsid w:val="00BB4892"/>
    <w:rsid w:val="00BB5323"/>
    <w:rsid w:val="00BE3621"/>
    <w:rsid w:val="00BF65DF"/>
    <w:rsid w:val="00C166AB"/>
    <w:rsid w:val="00C25E18"/>
    <w:rsid w:val="00CB3760"/>
    <w:rsid w:val="00CE6342"/>
    <w:rsid w:val="00D621F4"/>
    <w:rsid w:val="00D8181B"/>
    <w:rsid w:val="00DB09F5"/>
    <w:rsid w:val="00E40DA5"/>
    <w:rsid w:val="00E43BAB"/>
    <w:rsid w:val="00E4591C"/>
    <w:rsid w:val="00E60E43"/>
    <w:rsid w:val="00E71DBA"/>
    <w:rsid w:val="00E773A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90EF70-5EED-4AA7-9F1C-ABC5EC05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2D5"/>
    <w:pPr>
      <w:ind w:left="86"/>
    </w:pPr>
    <w:rPr>
      <w:rFonts w:asciiTheme="minorHAnsi" w:hAnsiTheme="minorHAnsi"/>
      <w:spacing w:val="4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072D5"/>
    <w:pPr>
      <w:spacing w:before="40" w:after="40"/>
      <w:outlineLvl w:val="2"/>
    </w:pPr>
    <w:rPr>
      <w:b/>
      <w:caps/>
      <w:color w:val="7F7F7F" w:themeColor="text1" w:themeTint="80"/>
      <w:sz w:val="16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507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03840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6F344F331D48A185C78B5B480E6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04290-9CB5-4E19-B7C7-A9781518B22B}"/>
      </w:docPartPr>
      <w:docPartBody>
        <w:p w:rsidR="00661EDE" w:rsidRDefault="009E5F60" w:rsidP="009E5F60">
          <w:pPr>
            <w:pStyle w:val="706F344F331D48A185C78B5B480E67221"/>
          </w:pPr>
          <w:r w:rsidRPr="00BB4892">
            <w:rPr>
              <w:shd w:val="clear" w:color="auto" w:fill="F2F2F2" w:themeFill="background1" w:themeFillShade="F2"/>
            </w:rPr>
            <w:t>Meeting Number</w:t>
          </w:r>
        </w:p>
      </w:docPartBody>
    </w:docPart>
    <w:docPart>
      <w:docPartPr>
        <w:name w:val="5988A8E17E344F65B4B05C504D9D1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D5D65-CF80-4E7C-919A-972707CDE494}"/>
      </w:docPartPr>
      <w:docPartBody>
        <w:p w:rsidR="00661EDE" w:rsidRDefault="009E5F60">
          <w:pPr>
            <w:pStyle w:val="5988A8E17E344F65B4B05C504D9D15FB"/>
          </w:pPr>
          <w:r>
            <w:t>[Click to Select Date]</w:t>
          </w:r>
        </w:p>
      </w:docPartBody>
    </w:docPart>
    <w:docPart>
      <w:docPartPr>
        <w:name w:val="5FAA9E9915B741409FBBA3029258C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7859B-92CF-4F1F-BBF3-EAF0678E27D9}"/>
      </w:docPartPr>
      <w:docPartBody>
        <w:p w:rsidR="00661EDE" w:rsidRDefault="009E5F60">
          <w:pPr>
            <w:pStyle w:val="5FAA9E9915B741409FBBA3029258C4DE"/>
          </w:pPr>
          <w:r>
            <w:t>[Meeting Time]</w:t>
          </w:r>
        </w:p>
      </w:docPartBody>
    </w:docPart>
    <w:docPart>
      <w:docPartPr>
        <w:name w:val="13E090EADDC14B3DA27ECC464864E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7E96F-4245-4E52-A421-12148CABA563}"/>
      </w:docPartPr>
      <w:docPartBody>
        <w:p w:rsidR="00661EDE" w:rsidRDefault="009E5F60">
          <w:pPr>
            <w:pStyle w:val="13E090EADDC14B3DA27ECC464864EB21"/>
          </w:pPr>
          <w:r>
            <w:t>[Meeting Location]</w:t>
          </w:r>
        </w:p>
      </w:docPartBody>
    </w:docPart>
    <w:docPart>
      <w:docPartPr>
        <w:name w:val="AA01D3B09C484D858EB9E47D9F618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E69B-0424-485D-974A-71D321E3AF73}"/>
      </w:docPartPr>
      <w:docPartBody>
        <w:p w:rsidR="009E5F60" w:rsidRDefault="009E5F60" w:rsidP="009E5F60">
          <w:pPr>
            <w:pStyle w:val="AA01D3B09C484D858EB9E47D9F6185941"/>
          </w:pPr>
          <w:r w:rsidRPr="000D3447">
            <w:rPr>
              <w:caps/>
            </w:rPr>
            <w:t>[Click to Select Date]</w:t>
          </w:r>
        </w:p>
      </w:docPartBody>
    </w:docPart>
    <w:docPart>
      <w:docPartPr>
        <w:name w:val="2E1D8A4DC04C4ACDBDBFE44AAD118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2CFB5-18A2-41B6-9580-BB8F11002842}"/>
      </w:docPartPr>
      <w:docPartBody>
        <w:p w:rsidR="00000000" w:rsidRDefault="009E5F60" w:rsidP="009E5F60">
          <w:pPr>
            <w:pStyle w:val="2E1D8A4DC04C4ACDBDBFE44AAD118AF91"/>
          </w:pPr>
          <w:r>
            <w:rPr>
              <w:shd w:val="clear" w:color="auto" w:fill="F2F2F2" w:themeFill="background1" w:themeFillShade="F2"/>
            </w:rPr>
            <w:t>Project ID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89"/>
    <w:rsid w:val="00332FFD"/>
    <w:rsid w:val="003C193A"/>
    <w:rsid w:val="005C0689"/>
    <w:rsid w:val="00661EDE"/>
    <w:rsid w:val="00917E61"/>
    <w:rsid w:val="009E5F60"/>
    <w:rsid w:val="00AE67E8"/>
    <w:rsid w:val="00DC2F30"/>
    <w:rsid w:val="00E9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5F60"/>
    <w:rPr>
      <w:color w:val="808080"/>
    </w:rPr>
  </w:style>
  <w:style w:type="paragraph" w:customStyle="1" w:styleId="706F344F331D48A185C78B5B480E6722">
    <w:name w:val="706F344F331D48A185C78B5B480E6722"/>
  </w:style>
  <w:style w:type="paragraph" w:customStyle="1" w:styleId="5988A8E17E344F65B4B05C504D9D15FB">
    <w:name w:val="5988A8E17E344F65B4B05C504D9D15FB"/>
  </w:style>
  <w:style w:type="paragraph" w:customStyle="1" w:styleId="5FAA9E9915B741409FBBA3029258C4DE">
    <w:name w:val="5FAA9E9915B741409FBBA3029258C4DE"/>
  </w:style>
  <w:style w:type="paragraph" w:customStyle="1" w:styleId="13E090EADDC14B3DA27ECC464864EB21">
    <w:name w:val="13E090EADDC14B3DA27ECC464864EB21"/>
  </w:style>
  <w:style w:type="paragraph" w:customStyle="1" w:styleId="2836F5E31CBF406382F33366438C8D0C">
    <w:name w:val="2836F5E31CBF406382F33366438C8D0C"/>
  </w:style>
  <w:style w:type="paragraph" w:customStyle="1" w:styleId="FA34EDC8B1AA46C185BA92E7A7A72ADD">
    <w:name w:val="FA34EDC8B1AA46C185BA92E7A7A72ADD"/>
  </w:style>
  <w:style w:type="paragraph" w:customStyle="1" w:styleId="692146BB14CF4449B4ADECCC859F85D1">
    <w:name w:val="692146BB14CF4449B4ADECCC859F85D1"/>
  </w:style>
  <w:style w:type="paragraph" w:customStyle="1" w:styleId="6D33142A45BD42089AC60FDB8400A568">
    <w:name w:val="6D33142A45BD42089AC60FDB8400A568"/>
  </w:style>
  <w:style w:type="paragraph" w:customStyle="1" w:styleId="DCCEF0AF6F3C44ED887DA532CF144630">
    <w:name w:val="DCCEF0AF6F3C44ED887DA532CF144630"/>
  </w:style>
  <w:style w:type="paragraph" w:customStyle="1" w:styleId="368F788A32FB491595827F9DAB6D6C43">
    <w:name w:val="368F788A32FB491595827F9DAB6D6C43"/>
  </w:style>
  <w:style w:type="paragraph" w:customStyle="1" w:styleId="5F9FE0F9BFFD41A2BBCED4003D38C712">
    <w:name w:val="5F9FE0F9BFFD41A2BBCED4003D38C712"/>
  </w:style>
  <w:style w:type="paragraph" w:customStyle="1" w:styleId="B963412E23CF4DEAADE9D2BCECCBDD44">
    <w:name w:val="B963412E23CF4DEAADE9D2BCECCBDD44"/>
  </w:style>
  <w:style w:type="paragraph" w:customStyle="1" w:styleId="C3967737519F47249EF36FD1038321E8">
    <w:name w:val="C3967737519F47249EF36FD1038321E8"/>
  </w:style>
  <w:style w:type="paragraph" w:customStyle="1" w:styleId="4626B30D74E34C96943D758A7433B565">
    <w:name w:val="4626B30D74E34C96943D758A7433B565"/>
  </w:style>
  <w:style w:type="paragraph" w:customStyle="1" w:styleId="234BA87AB7624C4A92D3E30138135C61">
    <w:name w:val="234BA87AB7624C4A92D3E30138135C61"/>
  </w:style>
  <w:style w:type="paragraph" w:customStyle="1" w:styleId="8D27CA3CC8DF427C90628A3FEF601471">
    <w:name w:val="8D27CA3CC8DF427C90628A3FEF601471"/>
  </w:style>
  <w:style w:type="paragraph" w:customStyle="1" w:styleId="6192D6C5E5CE486CA63995206CD9733F">
    <w:name w:val="6192D6C5E5CE486CA63995206CD9733F"/>
  </w:style>
  <w:style w:type="paragraph" w:customStyle="1" w:styleId="307D50C0293046529F79FF791C3FA9BF">
    <w:name w:val="307D50C0293046529F79FF791C3FA9BF"/>
  </w:style>
  <w:style w:type="paragraph" w:customStyle="1" w:styleId="8A8CA72C4C3D4D0AB107B8B62497E497">
    <w:name w:val="8A8CA72C4C3D4D0AB107B8B62497E497"/>
  </w:style>
  <w:style w:type="paragraph" w:customStyle="1" w:styleId="AA01D3B09C484D858EB9E47D9F618594">
    <w:name w:val="AA01D3B09C484D858EB9E47D9F618594"/>
    <w:rsid w:val="00917E61"/>
  </w:style>
  <w:style w:type="paragraph" w:customStyle="1" w:styleId="2E1D8A4DC04C4ACDBDBFE44AAD118AF9">
    <w:name w:val="2E1D8A4DC04C4ACDBDBFE44AAD118AF9"/>
    <w:rsid w:val="009E5F60"/>
  </w:style>
  <w:style w:type="paragraph" w:customStyle="1" w:styleId="2E1D8A4DC04C4ACDBDBFE44AAD118AF91">
    <w:name w:val="2E1D8A4DC04C4ACDBDBFE44AAD118AF91"/>
    <w:rsid w:val="009E5F60"/>
    <w:pPr>
      <w:spacing w:after="80" w:line="240" w:lineRule="auto"/>
    </w:pPr>
    <w:rPr>
      <w:rFonts w:asciiTheme="majorHAnsi" w:eastAsia="Times New Roman" w:hAnsiTheme="majorHAnsi" w:cs="Times New Roman"/>
      <w:color w:val="404040" w:themeColor="text1" w:themeTint="BF"/>
      <w:spacing w:val="4"/>
      <w:sz w:val="40"/>
      <w:szCs w:val="20"/>
    </w:rPr>
  </w:style>
  <w:style w:type="paragraph" w:customStyle="1" w:styleId="706F344F331D48A185C78B5B480E67221">
    <w:name w:val="706F344F331D48A185C78B5B480E67221"/>
    <w:rsid w:val="009E5F60"/>
    <w:pPr>
      <w:spacing w:after="80" w:line="240" w:lineRule="auto"/>
    </w:pPr>
    <w:rPr>
      <w:rFonts w:asciiTheme="majorHAnsi" w:eastAsia="Times New Roman" w:hAnsiTheme="majorHAnsi" w:cs="Times New Roman"/>
      <w:color w:val="404040" w:themeColor="text1" w:themeTint="BF"/>
      <w:spacing w:val="4"/>
      <w:sz w:val="40"/>
      <w:szCs w:val="20"/>
    </w:rPr>
  </w:style>
  <w:style w:type="paragraph" w:customStyle="1" w:styleId="AA01D3B09C484D858EB9E47D9F6185941">
    <w:name w:val="AA01D3B09C484D858EB9E47D9F6185941"/>
    <w:rsid w:val="009E5F60"/>
    <w:pPr>
      <w:spacing w:after="0" w:line="240" w:lineRule="auto"/>
      <w:ind w:left="86"/>
    </w:pPr>
    <w:rPr>
      <w:rFonts w:eastAsia="Times New Roman" w:cs="Times New Roman"/>
      <w:spacing w:val="4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Marc Ibrahim</dc:creator>
  <cp:keywords/>
  <cp:lastModifiedBy>Marc Ibrahim</cp:lastModifiedBy>
  <cp:revision>10</cp:revision>
  <cp:lastPrinted>2004-01-21T19:22:00Z</cp:lastPrinted>
  <dcterms:created xsi:type="dcterms:W3CDTF">2015-11-03T21:22:00Z</dcterms:created>
  <dcterms:modified xsi:type="dcterms:W3CDTF">2016-02-17T19:11:00Z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